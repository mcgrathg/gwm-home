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295" w:rsidRPr="00346D4F" w:rsidRDefault="0065467F" w:rsidP="00B3708E">
      <w:pPr>
        <w:spacing w:after="80"/>
      </w:pPr>
      <w:r w:rsidRPr="00346D4F">
        <w:t xml:space="preserve">Dedicated and hardworking </w:t>
      </w:r>
      <w:r w:rsidR="00455FBF">
        <w:t>Front-End</w:t>
      </w:r>
      <w:r w:rsidR="00A719B5">
        <w:t xml:space="preserve"> </w:t>
      </w:r>
      <w:r w:rsidR="00532182">
        <w:t xml:space="preserve">Software </w:t>
      </w:r>
      <w:r w:rsidR="00A719B5">
        <w:t>Engineer</w:t>
      </w:r>
      <w:r w:rsidRPr="00346D4F">
        <w:t xml:space="preserve"> with over </w:t>
      </w:r>
      <w:r w:rsidR="0014648F">
        <w:t>nine</w:t>
      </w:r>
      <w:r w:rsidR="00A61CFC" w:rsidRPr="00346D4F">
        <w:t xml:space="preserve"> years of experience in </w:t>
      </w:r>
      <w:r w:rsidR="00154FF9" w:rsidRPr="00346D4F">
        <w:t>software development</w:t>
      </w:r>
      <w:r w:rsidR="00A61CFC" w:rsidRPr="00346D4F">
        <w:t xml:space="preserve">. </w:t>
      </w:r>
      <w:r w:rsidR="005B7BCA">
        <w:t>Passionate about JavaScript, React, and creating tailore</w:t>
      </w:r>
      <w:bookmarkStart w:id="0" w:name="_GoBack"/>
      <w:bookmarkEnd w:id="0"/>
      <w:r w:rsidR="005B7BCA">
        <w:t>d, natural software solutions.   A</w:t>
      </w:r>
      <w:r w:rsidR="00A61CFC" w:rsidRPr="00346D4F">
        <w:t>ble to lead small teams and deliver efficient results in fast-paced environment</w:t>
      </w:r>
      <w:r w:rsidR="005B7BCA">
        <w:t>s</w:t>
      </w:r>
      <w:r w:rsidR="00EA70F4">
        <w:t xml:space="preserve"> on time</w:t>
      </w:r>
      <w:r w:rsidR="00262E4E" w:rsidRPr="00346D4F">
        <w:t>.</w:t>
      </w:r>
      <w:r w:rsidR="00262E4E">
        <w:t xml:space="preserve"> Eager to </w:t>
      </w:r>
      <w:r w:rsidR="00E57135">
        <w:t xml:space="preserve">learn </w:t>
      </w:r>
      <w:r w:rsidR="00545F5F">
        <w:t>innovative technologies</w:t>
      </w:r>
      <w:r w:rsidR="00E57135">
        <w:t xml:space="preserve"> and </w:t>
      </w:r>
      <w:r w:rsidR="00262E4E">
        <w:t xml:space="preserve">explore fresh ideas. </w:t>
      </w:r>
      <w:r w:rsidR="00A61CFC" w:rsidRPr="00346D4F">
        <w:t>Strong relationship with clients, ensuring customer satisfaction with team’s work</w:t>
      </w:r>
      <w:r w:rsidR="00262E4E">
        <w:t>.</w:t>
      </w:r>
      <w:r w:rsidR="003E02A0">
        <w:t xml:space="preserve"> </w:t>
      </w:r>
    </w:p>
    <w:p w:rsidR="002751A9" w:rsidRPr="00346D4F" w:rsidRDefault="002751A9" w:rsidP="006B3FE3">
      <w:pPr>
        <w:spacing w:before="40" w:after="80"/>
        <w:rPr>
          <w:b/>
          <w:sz w:val="26"/>
          <w:szCs w:val="26"/>
        </w:rPr>
      </w:pPr>
      <w:r w:rsidRPr="00346D4F">
        <w:rPr>
          <w:b/>
          <w:sz w:val="26"/>
          <w:szCs w:val="26"/>
        </w:rPr>
        <w:t>Technical Skills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7"/>
        <w:gridCol w:w="1098"/>
        <w:gridCol w:w="1062"/>
        <w:gridCol w:w="2163"/>
        <w:gridCol w:w="450"/>
        <w:gridCol w:w="1165"/>
        <w:gridCol w:w="1343"/>
        <w:gridCol w:w="282"/>
        <w:gridCol w:w="1710"/>
      </w:tblGrid>
      <w:tr w:rsidR="00985C1C" w:rsidRPr="00346D4F" w:rsidTr="00B71CCA">
        <w:trPr>
          <w:trHeight w:val="288"/>
        </w:trPr>
        <w:tc>
          <w:tcPr>
            <w:tcW w:w="2625" w:type="dxa"/>
            <w:gridSpan w:val="2"/>
            <w:tcBorders>
              <w:bottom w:val="single" w:sz="12" w:space="0" w:color="D5DCE4" w:themeColor="text2" w:themeTint="33"/>
            </w:tcBorders>
            <w:shd w:val="clear" w:color="auto" w:fill="D5DCE4" w:themeFill="text2" w:themeFillTint="33"/>
            <w:vAlign w:val="center"/>
          </w:tcPr>
          <w:p w:rsidR="00CD48AF" w:rsidRPr="00346D4F" w:rsidRDefault="00CD48AF" w:rsidP="003B5110">
            <w:pPr>
              <w:rPr>
                <w:rFonts w:cstheme="minorHAnsi"/>
                <w:b/>
                <w:szCs w:val="26"/>
              </w:rPr>
            </w:pPr>
            <w:r w:rsidRPr="00346D4F">
              <w:rPr>
                <w:rFonts w:cstheme="minorHAnsi"/>
                <w:b/>
                <w:szCs w:val="26"/>
              </w:rPr>
              <w:t xml:space="preserve">Languages &amp; </w:t>
            </w:r>
            <w:r w:rsidRPr="00814AA5">
              <w:rPr>
                <w:b/>
              </w:rPr>
              <w:t>Frameworks</w:t>
            </w:r>
          </w:p>
        </w:tc>
        <w:tc>
          <w:tcPr>
            <w:tcW w:w="1062" w:type="dxa"/>
            <w:tcBorders>
              <w:bottom w:val="single" w:sz="12" w:space="0" w:color="D5DCE4" w:themeColor="text2" w:themeTint="33"/>
            </w:tcBorders>
            <w:vAlign w:val="center"/>
          </w:tcPr>
          <w:p w:rsidR="00CD48AF" w:rsidRPr="00346D4F" w:rsidRDefault="00CD48AF" w:rsidP="002751A9">
            <w:pPr>
              <w:rPr>
                <w:rFonts w:cstheme="minorHAnsi"/>
                <w:szCs w:val="26"/>
              </w:rPr>
            </w:pPr>
          </w:p>
        </w:tc>
        <w:tc>
          <w:tcPr>
            <w:tcW w:w="2163" w:type="dxa"/>
            <w:tcBorders>
              <w:bottom w:val="single" w:sz="12" w:space="0" w:color="D5DCE4" w:themeColor="text2" w:themeTint="33"/>
            </w:tcBorders>
            <w:vAlign w:val="center"/>
          </w:tcPr>
          <w:p w:rsidR="00CD48AF" w:rsidRPr="00346D4F" w:rsidRDefault="00CD48AF" w:rsidP="002751A9">
            <w:pPr>
              <w:rPr>
                <w:rFonts w:cstheme="minorHAnsi"/>
                <w:szCs w:val="26"/>
              </w:rPr>
            </w:pPr>
          </w:p>
        </w:tc>
        <w:tc>
          <w:tcPr>
            <w:tcW w:w="450" w:type="dxa"/>
            <w:tcBorders>
              <w:bottom w:val="single" w:sz="12" w:space="0" w:color="FFFFFF" w:themeColor="background1"/>
            </w:tcBorders>
            <w:vAlign w:val="center"/>
          </w:tcPr>
          <w:p w:rsidR="00CD48AF" w:rsidRPr="00346D4F" w:rsidRDefault="00CD48AF" w:rsidP="00F7365B">
            <w:pPr>
              <w:ind w:left="390"/>
              <w:rPr>
                <w:rFonts w:cstheme="minorHAnsi"/>
                <w:szCs w:val="26"/>
              </w:rPr>
            </w:pPr>
          </w:p>
        </w:tc>
        <w:tc>
          <w:tcPr>
            <w:tcW w:w="2790" w:type="dxa"/>
            <w:gridSpan w:val="3"/>
            <w:tcBorders>
              <w:bottom w:val="single" w:sz="12" w:space="0" w:color="D5DCE4" w:themeColor="text2" w:themeTint="33"/>
            </w:tcBorders>
            <w:shd w:val="clear" w:color="auto" w:fill="D5DCE4" w:themeFill="text2" w:themeFillTint="33"/>
            <w:vAlign w:val="center"/>
          </w:tcPr>
          <w:p w:rsidR="00CD48AF" w:rsidRPr="00346D4F" w:rsidRDefault="00CD48AF" w:rsidP="002751A9">
            <w:pPr>
              <w:rPr>
                <w:rFonts w:cstheme="minorHAnsi"/>
                <w:b/>
                <w:szCs w:val="26"/>
              </w:rPr>
            </w:pPr>
            <w:r w:rsidRPr="00346D4F">
              <w:rPr>
                <w:rFonts w:cstheme="minorHAnsi"/>
                <w:b/>
                <w:szCs w:val="26"/>
              </w:rPr>
              <w:t xml:space="preserve">Development </w:t>
            </w:r>
            <w:r w:rsidR="00707561">
              <w:rPr>
                <w:rFonts w:cstheme="minorHAnsi"/>
                <w:b/>
                <w:szCs w:val="26"/>
              </w:rPr>
              <w:t>Tools</w:t>
            </w:r>
          </w:p>
        </w:tc>
        <w:tc>
          <w:tcPr>
            <w:tcW w:w="1710" w:type="dxa"/>
            <w:tcBorders>
              <w:bottom w:val="single" w:sz="12" w:space="0" w:color="D5DCE4" w:themeColor="text2" w:themeTint="33"/>
            </w:tcBorders>
            <w:vAlign w:val="center"/>
          </w:tcPr>
          <w:p w:rsidR="00CD48AF" w:rsidRPr="00B71CCA" w:rsidRDefault="00CD48AF" w:rsidP="002751A9"/>
        </w:tc>
      </w:tr>
      <w:tr w:rsidR="00985C1C" w:rsidRPr="00346D4F" w:rsidTr="00B71CCA">
        <w:trPr>
          <w:trHeight w:val="1176"/>
        </w:trPr>
        <w:tc>
          <w:tcPr>
            <w:tcW w:w="1527" w:type="dxa"/>
            <w:tcBorders>
              <w:top w:val="single" w:sz="12" w:space="0" w:color="D5DCE4" w:themeColor="text2" w:themeTint="33"/>
            </w:tcBorders>
          </w:tcPr>
          <w:p w:rsidR="00BD3E52" w:rsidRDefault="00BD3E52" w:rsidP="003824D0">
            <w:pPr>
              <w:pStyle w:val="ListParagraph"/>
              <w:numPr>
                <w:ilvl w:val="0"/>
                <w:numId w:val="5"/>
              </w:numPr>
              <w:ind w:left="342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React</w:t>
            </w:r>
          </w:p>
          <w:p w:rsidR="00685404" w:rsidRPr="00346D4F" w:rsidRDefault="00685404" w:rsidP="00685404">
            <w:pPr>
              <w:pStyle w:val="ListParagraph"/>
              <w:numPr>
                <w:ilvl w:val="0"/>
                <w:numId w:val="5"/>
              </w:numPr>
              <w:ind w:left="342" w:hanging="187"/>
              <w:rPr>
                <w:rFonts w:cstheme="minorHAnsi"/>
                <w:szCs w:val="26"/>
              </w:rPr>
            </w:pPr>
            <w:r w:rsidRPr="00346D4F">
              <w:rPr>
                <w:rFonts w:cstheme="minorHAnsi"/>
                <w:szCs w:val="26"/>
              </w:rPr>
              <w:t>JavaScript</w:t>
            </w:r>
          </w:p>
          <w:p w:rsidR="00BD3E52" w:rsidRDefault="00BD3E52" w:rsidP="003824D0">
            <w:pPr>
              <w:pStyle w:val="ListParagraph"/>
              <w:numPr>
                <w:ilvl w:val="0"/>
                <w:numId w:val="5"/>
              </w:numPr>
              <w:ind w:left="342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Redux</w:t>
            </w:r>
          </w:p>
          <w:p w:rsidR="00BD3E52" w:rsidRPr="00523479" w:rsidRDefault="00BD3E52" w:rsidP="003824D0">
            <w:pPr>
              <w:pStyle w:val="ListParagraph"/>
              <w:numPr>
                <w:ilvl w:val="0"/>
                <w:numId w:val="5"/>
              </w:numPr>
              <w:ind w:left="342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Node.js</w:t>
            </w:r>
          </w:p>
        </w:tc>
        <w:tc>
          <w:tcPr>
            <w:tcW w:w="1098" w:type="dxa"/>
            <w:tcBorders>
              <w:top w:val="single" w:sz="12" w:space="0" w:color="D5DCE4" w:themeColor="text2" w:themeTint="33"/>
            </w:tcBorders>
          </w:tcPr>
          <w:p w:rsidR="00750260" w:rsidRDefault="00750260" w:rsidP="003824D0">
            <w:pPr>
              <w:pStyle w:val="ListParagraph"/>
              <w:numPr>
                <w:ilvl w:val="0"/>
                <w:numId w:val="6"/>
              </w:numPr>
              <w:ind w:left="78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Ext JS</w:t>
            </w:r>
          </w:p>
          <w:p w:rsidR="00BD3E52" w:rsidRDefault="00BD3E52" w:rsidP="003824D0">
            <w:pPr>
              <w:pStyle w:val="ListParagraph"/>
              <w:numPr>
                <w:ilvl w:val="0"/>
                <w:numId w:val="6"/>
              </w:numPr>
              <w:ind w:left="78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Mocha</w:t>
            </w:r>
          </w:p>
          <w:p w:rsidR="00BD3E52" w:rsidRDefault="00BD3E52" w:rsidP="003824D0">
            <w:pPr>
              <w:pStyle w:val="ListParagraph"/>
              <w:numPr>
                <w:ilvl w:val="0"/>
                <w:numId w:val="6"/>
              </w:numPr>
              <w:ind w:left="78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Chai</w:t>
            </w:r>
          </w:p>
          <w:p w:rsidR="00BD3E52" w:rsidRPr="00750260" w:rsidRDefault="00BD3E52" w:rsidP="00750260">
            <w:pPr>
              <w:pStyle w:val="ListParagraph"/>
              <w:numPr>
                <w:ilvl w:val="0"/>
                <w:numId w:val="6"/>
              </w:numPr>
              <w:ind w:left="78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Enzyme</w:t>
            </w:r>
          </w:p>
        </w:tc>
        <w:tc>
          <w:tcPr>
            <w:tcW w:w="1062" w:type="dxa"/>
          </w:tcPr>
          <w:p w:rsidR="00BD3E52" w:rsidRDefault="00BD3E52" w:rsidP="003824D0">
            <w:pPr>
              <w:pStyle w:val="ListParagraph"/>
              <w:numPr>
                <w:ilvl w:val="0"/>
                <w:numId w:val="6"/>
              </w:numPr>
              <w:ind w:left="144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HTML5</w:t>
            </w:r>
          </w:p>
          <w:p w:rsidR="00BD3E52" w:rsidRDefault="00BD3E52" w:rsidP="003824D0">
            <w:pPr>
              <w:pStyle w:val="ListParagraph"/>
              <w:numPr>
                <w:ilvl w:val="0"/>
                <w:numId w:val="6"/>
              </w:numPr>
              <w:ind w:left="144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CSS3</w:t>
            </w:r>
          </w:p>
          <w:p w:rsidR="00BD3E52" w:rsidRDefault="00BD3E52" w:rsidP="003824D0">
            <w:pPr>
              <w:pStyle w:val="ListParagraph"/>
              <w:numPr>
                <w:ilvl w:val="0"/>
                <w:numId w:val="6"/>
              </w:numPr>
              <w:ind w:left="144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Python</w:t>
            </w:r>
          </w:p>
          <w:p w:rsidR="00BD3E52" w:rsidRPr="00523479" w:rsidRDefault="00BD3E52" w:rsidP="003824D0">
            <w:pPr>
              <w:pStyle w:val="ListParagraph"/>
              <w:numPr>
                <w:ilvl w:val="0"/>
                <w:numId w:val="6"/>
              </w:numPr>
              <w:ind w:left="144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jQuery</w:t>
            </w:r>
          </w:p>
        </w:tc>
        <w:tc>
          <w:tcPr>
            <w:tcW w:w="2613" w:type="dxa"/>
            <w:gridSpan w:val="2"/>
          </w:tcPr>
          <w:p w:rsidR="00BD3E52" w:rsidRDefault="00BD3E52" w:rsidP="003824D0">
            <w:pPr>
              <w:pStyle w:val="ListParagraph"/>
              <w:numPr>
                <w:ilvl w:val="0"/>
                <w:numId w:val="6"/>
              </w:numPr>
              <w:ind w:left="78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Immutable</w:t>
            </w:r>
            <w:r w:rsidR="00C06C3A">
              <w:rPr>
                <w:rFonts w:cstheme="minorHAnsi"/>
                <w:szCs w:val="26"/>
              </w:rPr>
              <w:t>.js</w:t>
            </w:r>
          </w:p>
          <w:p w:rsidR="00BD3E52" w:rsidRDefault="00BD3E52" w:rsidP="003824D0">
            <w:pPr>
              <w:pStyle w:val="ListParagraph"/>
              <w:numPr>
                <w:ilvl w:val="0"/>
                <w:numId w:val="6"/>
              </w:numPr>
              <w:ind w:left="78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MongoDB</w:t>
            </w:r>
          </w:p>
          <w:p w:rsidR="00BD3E52" w:rsidRDefault="00BD3E52" w:rsidP="003824D0">
            <w:pPr>
              <w:pStyle w:val="ListParagraph"/>
              <w:numPr>
                <w:ilvl w:val="0"/>
                <w:numId w:val="6"/>
              </w:numPr>
              <w:ind w:left="78" w:hanging="187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Sencha Touch</w:t>
            </w:r>
          </w:p>
          <w:p w:rsidR="00BD3E52" w:rsidRPr="00CD48AF" w:rsidRDefault="00BD3E52" w:rsidP="003824D0">
            <w:pPr>
              <w:pStyle w:val="ListParagraph"/>
              <w:numPr>
                <w:ilvl w:val="0"/>
                <w:numId w:val="6"/>
              </w:numPr>
              <w:ind w:left="78" w:hanging="187"/>
              <w:rPr>
                <w:rFonts w:cstheme="minorHAnsi"/>
                <w:szCs w:val="26"/>
              </w:rPr>
            </w:pPr>
            <w:r w:rsidRPr="00346D4F">
              <w:rPr>
                <w:rFonts w:cstheme="minorHAnsi"/>
                <w:szCs w:val="26"/>
              </w:rPr>
              <w:t>Caché ObjectScript</w:t>
            </w:r>
          </w:p>
        </w:tc>
        <w:tc>
          <w:tcPr>
            <w:tcW w:w="1165" w:type="dxa"/>
            <w:tcBorders>
              <w:top w:val="single" w:sz="12" w:space="0" w:color="D5DCE4" w:themeColor="text2" w:themeTint="33"/>
            </w:tcBorders>
          </w:tcPr>
          <w:p w:rsidR="00BD3E52" w:rsidRDefault="00BD3E52" w:rsidP="00523479">
            <w:pPr>
              <w:pStyle w:val="ListParagraph"/>
              <w:numPr>
                <w:ilvl w:val="0"/>
                <w:numId w:val="6"/>
              </w:numPr>
              <w:ind w:left="414" w:hanging="198"/>
            </w:pPr>
            <w:r>
              <w:t>Git</w:t>
            </w:r>
          </w:p>
          <w:p w:rsidR="00BD3E52" w:rsidRDefault="00BD3E52" w:rsidP="00523479">
            <w:pPr>
              <w:pStyle w:val="ListParagraph"/>
              <w:numPr>
                <w:ilvl w:val="0"/>
                <w:numId w:val="6"/>
              </w:numPr>
              <w:ind w:left="414" w:hanging="198"/>
            </w:pPr>
            <w:r>
              <w:t>Jira</w:t>
            </w:r>
          </w:p>
          <w:p w:rsidR="00BD3E52" w:rsidRDefault="00BD3E52" w:rsidP="00C83AF5">
            <w:pPr>
              <w:pStyle w:val="ListParagraph"/>
              <w:numPr>
                <w:ilvl w:val="0"/>
                <w:numId w:val="6"/>
              </w:numPr>
              <w:ind w:left="414" w:hanging="198"/>
            </w:pPr>
            <w:r>
              <w:t>Agile</w:t>
            </w:r>
          </w:p>
          <w:p w:rsidR="00BD3E52" w:rsidRPr="0099094F" w:rsidRDefault="00BD3E52" w:rsidP="00C83AF5">
            <w:pPr>
              <w:pStyle w:val="ListParagraph"/>
              <w:numPr>
                <w:ilvl w:val="0"/>
                <w:numId w:val="6"/>
              </w:numPr>
              <w:ind w:left="414" w:hanging="198"/>
            </w:pPr>
            <w:r w:rsidRPr="0099094F">
              <w:t>NPM</w:t>
            </w:r>
          </w:p>
        </w:tc>
        <w:tc>
          <w:tcPr>
            <w:tcW w:w="1343" w:type="dxa"/>
            <w:tcBorders>
              <w:top w:val="single" w:sz="12" w:space="0" w:color="D5DCE4" w:themeColor="text2" w:themeTint="33"/>
            </w:tcBorders>
          </w:tcPr>
          <w:p w:rsidR="00BD3E52" w:rsidRDefault="00BD3E52" w:rsidP="00523479">
            <w:pPr>
              <w:pStyle w:val="ListParagraph"/>
              <w:numPr>
                <w:ilvl w:val="0"/>
                <w:numId w:val="7"/>
              </w:numPr>
              <w:ind w:left="156" w:hanging="187"/>
            </w:pPr>
            <w:r>
              <w:t>VS Code</w:t>
            </w:r>
          </w:p>
          <w:p w:rsidR="00BD3E52" w:rsidRDefault="00BD3E52" w:rsidP="00A435E3">
            <w:pPr>
              <w:pStyle w:val="ListParagraph"/>
              <w:numPr>
                <w:ilvl w:val="0"/>
                <w:numId w:val="7"/>
              </w:numPr>
              <w:ind w:left="156" w:hanging="187"/>
            </w:pPr>
            <w:r>
              <w:t>Webpack</w:t>
            </w:r>
          </w:p>
          <w:p w:rsidR="00BD3E52" w:rsidRDefault="00BD3E52" w:rsidP="00523479">
            <w:pPr>
              <w:pStyle w:val="ListParagraph"/>
              <w:numPr>
                <w:ilvl w:val="0"/>
                <w:numId w:val="7"/>
              </w:numPr>
              <w:ind w:left="156" w:hanging="187"/>
            </w:pPr>
            <w:r>
              <w:t>Docker</w:t>
            </w:r>
          </w:p>
          <w:p w:rsidR="006D7E6B" w:rsidRPr="0099094F" w:rsidRDefault="006D7E6B" w:rsidP="00523479">
            <w:pPr>
              <w:pStyle w:val="ListParagraph"/>
              <w:numPr>
                <w:ilvl w:val="0"/>
                <w:numId w:val="7"/>
              </w:numPr>
              <w:ind w:left="156" w:hanging="187"/>
            </w:pPr>
            <w:r>
              <w:t>Babel</w:t>
            </w:r>
          </w:p>
        </w:tc>
        <w:tc>
          <w:tcPr>
            <w:tcW w:w="1992" w:type="dxa"/>
            <w:gridSpan w:val="2"/>
            <w:tcBorders>
              <w:top w:val="single" w:sz="12" w:space="0" w:color="D5DCE4" w:themeColor="text2" w:themeTint="33"/>
            </w:tcBorders>
          </w:tcPr>
          <w:p w:rsidR="00D02A06" w:rsidRDefault="00D02A06" w:rsidP="00523479">
            <w:pPr>
              <w:pStyle w:val="ListParagraph"/>
              <w:numPr>
                <w:ilvl w:val="0"/>
                <w:numId w:val="7"/>
              </w:numPr>
              <w:ind w:left="156" w:hanging="180"/>
            </w:pPr>
            <w:r>
              <w:t>Compass</w:t>
            </w:r>
          </w:p>
          <w:p w:rsidR="00D02A06" w:rsidRDefault="00BD3E52" w:rsidP="00150D6E">
            <w:pPr>
              <w:pStyle w:val="ListParagraph"/>
              <w:numPr>
                <w:ilvl w:val="0"/>
                <w:numId w:val="7"/>
              </w:numPr>
              <w:ind w:left="156" w:hanging="180"/>
            </w:pPr>
            <w:r>
              <w:t>Sencha CMD</w:t>
            </w:r>
          </w:p>
          <w:p w:rsidR="00D02A06" w:rsidRDefault="00D02A06" w:rsidP="00D02A06">
            <w:pPr>
              <w:pStyle w:val="ListParagraph"/>
              <w:numPr>
                <w:ilvl w:val="0"/>
                <w:numId w:val="7"/>
              </w:numPr>
              <w:ind w:left="156" w:hanging="180"/>
            </w:pPr>
            <w:r>
              <w:t>Sencha Architect</w:t>
            </w:r>
          </w:p>
          <w:p w:rsidR="00D02A06" w:rsidRPr="0099094F" w:rsidRDefault="00D02A06" w:rsidP="00D02A06">
            <w:pPr>
              <w:pStyle w:val="ListParagraph"/>
              <w:numPr>
                <w:ilvl w:val="0"/>
                <w:numId w:val="7"/>
              </w:numPr>
              <w:ind w:left="156" w:hanging="180"/>
            </w:pPr>
            <w:r>
              <w:t>Office Suite</w:t>
            </w:r>
          </w:p>
        </w:tc>
      </w:tr>
    </w:tbl>
    <w:p w:rsidR="003029E7" w:rsidRDefault="003A324D" w:rsidP="009660AB">
      <w:pPr>
        <w:spacing w:after="80"/>
        <w:rPr>
          <w:b/>
          <w:sz w:val="26"/>
          <w:szCs w:val="26"/>
        </w:rPr>
      </w:pPr>
      <w:r w:rsidRPr="00346D4F">
        <w:rPr>
          <w:b/>
          <w:sz w:val="26"/>
          <w:szCs w:val="26"/>
        </w:rPr>
        <w:t>Relevant Experience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90"/>
        <w:gridCol w:w="1260"/>
        <w:gridCol w:w="90"/>
        <w:gridCol w:w="540"/>
        <w:gridCol w:w="6840"/>
      </w:tblGrid>
      <w:tr w:rsidR="00A95940" w:rsidRPr="00346D4F" w:rsidTr="00D11ABB">
        <w:trPr>
          <w:trHeight w:val="288"/>
        </w:trPr>
        <w:tc>
          <w:tcPr>
            <w:tcW w:w="1980" w:type="dxa"/>
            <w:shd w:val="clear" w:color="auto" w:fill="D5DCE4" w:themeFill="text2" w:themeFillTint="33"/>
            <w:vAlign w:val="center"/>
          </w:tcPr>
          <w:p w:rsidR="00A95940" w:rsidRPr="00346D4F" w:rsidRDefault="00A95940" w:rsidP="00A9594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Software Engineer</w:t>
            </w:r>
          </w:p>
        </w:tc>
        <w:tc>
          <w:tcPr>
            <w:tcW w:w="8820" w:type="dxa"/>
            <w:gridSpan w:val="5"/>
            <w:shd w:val="clear" w:color="auto" w:fill="F2F2F2" w:themeFill="background1" w:themeFillShade="F2"/>
            <w:vAlign w:val="center"/>
          </w:tcPr>
          <w:p w:rsidR="00A95940" w:rsidRPr="00346D4F" w:rsidRDefault="00D71090" w:rsidP="00A95940">
            <w:pPr>
              <w:jc w:val="right"/>
              <w:rPr>
                <w:color w:val="000000" w:themeColor="text1"/>
              </w:rPr>
            </w:pPr>
            <w:r>
              <w:rPr>
                <w:b/>
                <w:i/>
                <w:color w:val="000000" w:themeColor="text1"/>
              </w:rPr>
              <w:t>Computer Technology Services</w:t>
            </w:r>
            <w:r w:rsidR="00A95940" w:rsidRPr="00346D4F">
              <w:rPr>
                <w:color w:val="000000" w:themeColor="text1"/>
              </w:rPr>
              <w:t xml:space="preserve"> –</w:t>
            </w:r>
            <w:r>
              <w:rPr>
                <w:color w:val="000000" w:themeColor="text1"/>
              </w:rPr>
              <w:t xml:space="preserve"> </w:t>
            </w:r>
            <w:r w:rsidR="00D330E7">
              <w:rPr>
                <w:color w:val="000000" w:themeColor="text1"/>
              </w:rPr>
              <w:t>Clifton Park</w:t>
            </w:r>
            <w:r w:rsidR="00A95940" w:rsidRPr="008D64A8">
              <w:rPr>
                <w:i/>
                <w:color w:val="000000" w:themeColor="text1"/>
              </w:rPr>
              <w:t>, NY</w:t>
            </w:r>
            <w:r w:rsidR="00A95940" w:rsidRPr="00346D4F">
              <w:rPr>
                <w:color w:val="000000" w:themeColor="text1"/>
              </w:rPr>
              <w:t xml:space="preserve"> (</w:t>
            </w:r>
            <w:r w:rsidR="00A95940">
              <w:rPr>
                <w:color w:val="000000" w:themeColor="text1"/>
              </w:rPr>
              <w:t>6/2017</w:t>
            </w:r>
            <w:r w:rsidR="00A95940" w:rsidRPr="00346D4F">
              <w:rPr>
                <w:color w:val="000000" w:themeColor="text1"/>
              </w:rPr>
              <w:t xml:space="preserve"> – </w:t>
            </w:r>
            <w:r w:rsidR="00A95940">
              <w:rPr>
                <w:color w:val="000000" w:themeColor="text1"/>
              </w:rPr>
              <w:t>Present</w:t>
            </w:r>
            <w:r w:rsidR="00A95940" w:rsidRPr="00346D4F">
              <w:rPr>
                <w:color w:val="000000" w:themeColor="text1"/>
              </w:rPr>
              <w:t>)</w:t>
            </w:r>
          </w:p>
        </w:tc>
      </w:tr>
      <w:tr w:rsidR="00462901" w:rsidRPr="00346D4F" w:rsidTr="00DB585B">
        <w:tc>
          <w:tcPr>
            <w:tcW w:w="10800" w:type="dxa"/>
            <w:gridSpan w:val="6"/>
            <w:tcBorders>
              <w:top w:val="single" w:sz="12" w:space="0" w:color="D5DCE4" w:themeColor="text2" w:themeTint="33"/>
            </w:tcBorders>
          </w:tcPr>
          <w:p w:rsidR="00E10385" w:rsidRDefault="003417AB" w:rsidP="006B3FE3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Delivered</w:t>
            </w:r>
            <w:r w:rsidR="001361FF" w:rsidRPr="009E56DD">
              <w:rPr>
                <w:color w:val="000000" w:themeColor="text1"/>
              </w:rPr>
              <w:t xml:space="preserve"> pixel-perfect</w:t>
            </w:r>
            <w:r w:rsidR="00E25444">
              <w:rPr>
                <w:color w:val="000000" w:themeColor="text1"/>
              </w:rPr>
              <w:t>, responsive</w:t>
            </w:r>
            <w:r w:rsidR="001361FF" w:rsidRPr="009E56DD">
              <w:rPr>
                <w:color w:val="000000" w:themeColor="text1"/>
              </w:rPr>
              <w:t xml:space="preserve"> </w:t>
            </w:r>
            <w:r w:rsidR="00C519C4">
              <w:rPr>
                <w:color w:val="000000" w:themeColor="text1"/>
              </w:rPr>
              <w:t xml:space="preserve">user interfaces </w:t>
            </w:r>
            <w:r w:rsidR="00797ACF">
              <w:rPr>
                <w:color w:val="000000" w:themeColor="text1"/>
              </w:rPr>
              <w:t>for K-12 education</w:t>
            </w:r>
            <w:r w:rsidR="00E10385">
              <w:rPr>
                <w:color w:val="000000" w:themeColor="text1"/>
              </w:rPr>
              <w:t>al</w:t>
            </w:r>
            <w:r w:rsidR="00797ACF">
              <w:rPr>
                <w:color w:val="000000" w:themeColor="text1"/>
              </w:rPr>
              <w:t xml:space="preserve"> platform used by students and teachers</w:t>
            </w:r>
            <w:r w:rsidR="009660AB">
              <w:rPr>
                <w:color w:val="000000" w:themeColor="text1"/>
              </w:rPr>
              <w:t>.</w:t>
            </w:r>
          </w:p>
          <w:p w:rsidR="00E114EA" w:rsidRDefault="00FE063B" w:rsidP="006B3FE3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Recognized and refactored common design elements into reusable, intuitive, </w:t>
            </w:r>
            <w:r w:rsidR="008812AD">
              <w:rPr>
                <w:color w:val="000000" w:themeColor="text1"/>
              </w:rPr>
              <w:t xml:space="preserve">and </w:t>
            </w:r>
            <w:r>
              <w:rPr>
                <w:color w:val="000000" w:themeColor="text1"/>
              </w:rPr>
              <w:t xml:space="preserve">testable </w:t>
            </w:r>
            <w:r w:rsidR="00E72D61">
              <w:rPr>
                <w:color w:val="000000" w:themeColor="text1"/>
              </w:rPr>
              <w:t>components</w:t>
            </w:r>
            <w:r w:rsidR="00715290">
              <w:rPr>
                <w:color w:val="000000" w:themeColor="text1"/>
              </w:rPr>
              <w:t xml:space="preserve"> resulting in</w:t>
            </w:r>
            <w:r w:rsidR="00C95420">
              <w:rPr>
                <w:color w:val="000000" w:themeColor="text1"/>
              </w:rPr>
              <w:t xml:space="preserve"> optimize</w:t>
            </w:r>
            <w:r w:rsidR="00715290">
              <w:rPr>
                <w:color w:val="000000" w:themeColor="text1"/>
              </w:rPr>
              <w:t>d</w:t>
            </w:r>
            <w:r w:rsidR="00C95420">
              <w:rPr>
                <w:color w:val="000000" w:themeColor="text1"/>
              </w:rPr>
              <w:t xml:space="preserve"> performance</w:t>
            </w:r>
            <w:r w:rsidR="002E1C98">
              <w:rPr>
                <w:color w:val="000000" w:themeColor="text1"/>
              </w:rPr>
              <w:t>, partition</w:t>
            </w:r>
            <w:r w:rsidR="00715290">
              <w:rPr>
                <w:color w:val="000000" w:themeColor="text1"/>
              </w:rPr>
              <w:t>ed</w:t>
            </w:r>
            <w:r w:rsidR="002E1C98">
              <w:rPr>
                <w:color w:val="000000" w:themeColor="text1"/>
              </w:rPr>
              <w:t xml:space="preserve"> complexity,</w:t>
            </w:r>
            <w:r w:rsidR="00C95420">
              <w:rPr>
                <w:color w:val="000000" w:themeColor="text1"/>
              </w:rPr>
              <w:t xml:space="preserve"> and </w:t>
            </w:r>
            <w:r>
              <w:rPr>
                <w:color w:val="000000" w:themeColor="text1"/>
              </w:rPr>
              <w:t>unif</w:t>
            </w:r>
            <w:r w:rsidR="00715290">
              <w:rPr>
                <w:color w:val="000000" w:themeColor="text1"/>
              </w:rPr>
              <w:t xml:space="preserve">ied </w:t>
            </w:r>
            <w:r>
              <w:rPr>
                <w:color w:val="000000" w:themeColor="text1"/>
              </w:rPr>
              <w:t>visual appearance</w:t>
            </w:r>
            <w:r w:rsidR="00746002">
              <w:rPr>
                <w:color w:val="000000" w:themeColor="text1"/>
              </w:rPr>
              <w:t>s</w:t>
            </w:r>
            <w:r w:rsidR="00C95420">
              <w:rPr>
                <w:color w:val="000000" w:themeColor="text1"/>
              </w:rPr>
              <w:t>.</w:t>
            </w:r>
          </w:p>
          <w:p w:rsidR="00E72D61" w:rsidRPr="00797ACF" w:rsidRDefault="00CA07E7" w:rsidP="00797ACF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Architected</w:t>
            </w:r>
            <w:r w:rsidR="003203F6">
              <w:rPr>
                <w:color w:val="000000" w:themeColor="text1"/>
              </w:rPr>
              <w:t xml:space="preserve"> complex</w:t>
            </w:r>
            <w:r w:rsidR="00AC14BC">
              <w:rPr>
                <w:color w:val="000000" w:themeColor="text1"/>
              </w:rPr>
              <w:t xml:space="preserve"> React </w:t>
            </w:r>
            <w:r w:rsidR="00265B34">
              <w:rPr>
                <w:color w:val="000000" w:themeColor="text1"/>
              </w:rPr>
              <w:t xml:space="preserve">components </w:t>
            </w:r>
            <w:r w:rsidR="00644705">
              <w:rPr>
                <w:color w:val="000000" w:themeColor="text1"/>
              </w:rPr>
              <w:t>using</w:t>
            </w:r>
            <w:r w:rsidR="005C57F3">
              <w:rPr>
                <w:color w:val="000000" w:themeColor="text1"/>
              </w:rPr>
              <w:t xml:space="preserve"> the</w:t>
            </w:r>
            <w:r w:rsidR="003203F6">
              <w:rPr>
                <w:color w:val="000000" w:themeColor="text1"/>
              </w:rPr>
              <w:t xml:space="preserve"> Render Props pattern</w:t>
            </w:r>
            <w:r w:rsidR="002555B8">
              <w:rPr>
                <w:color w:val="000000" w:themeColor="text1"/>
              </w:rPr>
              <w:t xml:space="preserve"> to</w:t>
            </w:r>
            <w:r w:rsidR="003203F6">
              <w:rPr>
                <w:color w:val="000000" w:themeColor="text1"/>
              </w:rPr>
              <w:t xml:space="preserve"> improv</w:t>
            </w:r>
            <w:r w:rsidR="002555B8">
              <w:rPr>
                <w:color w:val="000000" w:themeColor="text1"/>
              </w:rPr>
              <w:t>e</w:t>
            </w:r>
            <w:r w:rsidR="003203F6">
              <w:rPr>
                <w:color w:val="000000" w:themeColor="text1"/>
              </w:rPr>
              <w:t xml:space="preserve"> maintainability and scalability</w:t>
            </w:r>
            <w:r w:rsidR="00AC14BC">
              <w:rPr>
                <w:color w:val="000000" w:themeColor="text1"/>
              </w:rPr>
              <w:t>.</w:t>
            </w:r>
          </w:p>
          <w:p w:rsidR="00AD364B" w:rsidRDefault="00AD364B" w:rsidP="00797ACF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Translated </w:t>
            </w:r>
            <w:r w:rsidRPr="00797ACF">
              <w:rPr>
                <w:color w:val="000000" w:themeColor="text1"/>
              </w:rPr>
              <w:t>Product Management</w:t>
            </w:r>
            <w:r>
              <w:rPr>
                <w:color w:val="000000" w:themeColor="text1"/>
              </w:rPr>
              <w:t>’s</w:t>
            </w:r>
            <w:r w:rsidRPr="00797ACF">
              <w:rPr>
                <w:color w:val="000000" w:themeColor="text1"/>
              </w:rPr>
              <w:t xml:space="preserve"> requirements into high-quality, timely deliverables</w:t>
            </w:r>
            <w:r>
              <w:rPr>
                <w:color w:val="000000" w:themeColor="text1"/>
              </w:rPr>
              <w:t>.</w:t>
            </w:r>
          </w:p>
          <w:p w:rsidR="00E10385" w:rsidRPr="00F8492D" w:rsidRDefault="00C14B9A" w:rsidP="0014648F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Participated in</w:t>
            </w:r>
            <w:r w:rsidR="00E114EA" w:rsidRPr="00E114EA">
              <w:rPr>
                <w:color w:val="000000" w:themeColor="text1"/>
              </w:rPr>
              <w:t xml:space="preserve"> agile development process, including estimat</w:t>
            </w:r>
            <w:r w:rsidR="009E56DD">
              <w:rPr>
                <w:color w:val="000000" w:themeColor="text1"/>
              </w:rPr>
              <w:t>ing effort</w:t>
            </w:r>
            <w:r w:rsidR="00E114EA" w:rsidRPr="00E114EA">
              <w:rPr>
                <w:color w:val="000000" w:themeColor="text1"/>
              </w:rPr>
              <w:t xml:space="preserve">, </w:t>
            </w:r>
            <w:r w:rsidR="00D11ABB">
              <w:rPr>
                <w:color w:val="000000" w:themeColor="text1"/>
              </w:rPr>
              <w:t xml:space="preserve">designing, </w:t>
            </w:r>
            <w:r w:rsidR="00E114EA" w:rsidRPr="00E114EA">
              <w:rPr>
                <w:color w:val="000000" w:themeColor="text1"/>
              </w:rPr>
              <w:t>coding,</w:t>
            </w:r>
            <w:r w:rsidR="00E72D61">
              <w:rPr>
                <w:color w:val="000000" w:themeColor="text1"/>
              </w:rPr>
              <w:t xml:space="preserve"> and</w:t>
            </w:r>
            <w:r w:rsidR="00E114EA" w:rsidRPr="00E114EA">
              <w:rPr>
                <w:color w:val="000000" w:themeColor="text1"/>
              </w:rPr>
              <w:t xml:space="preserve"> </w:t>
            </w:r>
            <w:r w:rsidR="00AD364B">
              <w:rPr>
                <w:color w:val="000000" w:themeColor="text1"/>
              </w:rPr>
              <w:t>peer code reviews</w:t>
            </w:r>
            <w:r w:rsidR="009E56DD">
              <w:rPr>
                <w:color w:val="000000" w:themeColor="text1"/>
              </w:rPr>
              <w:t>.</w:t>
            </w:r>
          </w:p>
        </w:tc>
      </w:tr>
      <w:tr w:rsidR="00462901" w:rsidRPr="00346D4F" w:rsidTr="00CF1972">
        <w:trPr>
          <w:trHeight w:val="288"/>
        </w:trPr>
        <w:tc>
          <w:tcPr>
            <w:tcW w:w="3420" w:type="dxa"/>
            <w:gridSpan w:val="4"/>
            <w:shd w:val="clear" w:color="auto" w:fill="D5DCE4" w:themeFill="text2" w:themeFillTint="33"/>
            <w:vAlign w:val="center"/>
          </w:tcPr>
          <w:p w:rsidR="00462901" w:rsidRPr="00346D4F" w:rsidRDefault="00462901" w:rsidP="00462901">
            <w:pPr>
              <w:rPr>
                <w:b/>
                <w:color w:val="000000" w:themeColor="text1"/>
              </w:rPr>
            </w:pPr>
            <w:bookmarkStart w:id="1" w:name="_Hlk482741859"/>
            <w:bookmarkStart w:id="2" w:name="_Hlk501399573"/>
            <w:r>
              <w:rPr>
                <w:b/>
                <w:color w:val="000000" w:themeColor="text1"/>
              </w:rPr>
              <w:t>Senior Web Application Developer</w:t>
            </w:r>
          </w:p>
        </w:tc>
        <w:tc>
          <w:tcPr>
            <w:tcW w:w="7380" w:type="dxa"/>
            <w:gridSpan w:val="2"/>
            <w:shd w:val="clear" w:color="auto" w:fill="F2F2F2" w:themeFill="background1" w:themeFillShade="F2"/>
            <w:vAlign w:val="center"/>
          </w:tcPr>
          <w:p w:rsidR="00462901" w:rsidRPr="00346D4F" w:rsidRDefault="00462901" w:rsidP="00462901">
            <w:pPr>
              <w:jc w:val="right"/>
              <w:rPr>
                <w:color w:val="000000" w:themeColor="text1"/>
              </w:rPr>
            </w:pPr>
            <w:r>
              <w:rPr>
                <w:b/>
                <w:i/>
                <w:color w:val="000000" w:themeColor="text1"/>
              </w:rPr>
              <w:t>Trans World Entertainment</w:t>
            </w:r>
            <w:r w:rsidRPr="00346D4F">
              <w:rPr>
                <w:color w:val="000000" w:themeColor="text1"/>
              </w:rPr>
              <w:t xml:space="preserve"> – </w:t>
            </w:r>
            <w:r w:rsidRPr="008D64A8">
              <w:rPr>
                <w:i/>
                <w:color w:val="000000" w:themeColor="text1"/>
              </w:rPr>
              <w:t>Albany, NY</w:t>
            </w:r>
            <w:r w:rsidRPr="00346D4F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12/2016</w:t>
            </w:r>
            <w:r w:rsidRPr="00346D4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6/2017</w:t>
            </w:r>
            <w:r w:rsidRPr="00346D4F">
              <w:rPr>
                <w:color w:val="000000" w:themeColor="text1"/>
              </w:rPr>
              <w:t>)</w:t>
            </w:r>
          </w:p>
        </w:tc>
      </w:tr>
      <w:bookmarkEnd w:id="1"/>
      <w:tr w:rsidR="00462901" w:rsidRPr="00346D4F" w:rsidTr="00593650">
        <w:tc>
          <w:tcPr>
            <w:tcW w:w="10800" w:type="dxa"/>
            <w:gridSpan w:val="6"/>
            <w:tcBorders>
              <w:top w:val="single" w:sz="12" w:space="0" w:color="D5DCE4" w:themeColor="text2" w:themeTint="33"/>
            </w:tcBorders>
          </w:tcPr>
          <w:p w:rsidR="00FC6B33" w:rsidRDefault="00462901" w:rsidP="00FC6B33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 w:rsidRPr="00D704AC">
              <w:rPr>
                <w:color w:val="000000" w:themeColor="text1"/>
              </w:rPr>
              <w:t>Led team by</w:t>
            </w:r>
            <w:r w:rsidR="00AF1C68">
              <w:rPr>
                <w:color w:val="000000" w:themeColor="text1"/>
              </w:rPr>
              <w:t xml:space="preserve"> encouraging functional design pattern</w:t>
            </w:r>
            <w:r w:rsidR="00E7662B">
              <w:rPr>
                <w:color w:val="000000" w:themeColor="text1"/>
              </w:rPr>
              <w:t xml:space="preserve">s, </w:t>
            </w:r>
            <w:r w:rsidR="006F2AC9">
              <w:rPr>
                <w:color w:val="000000" w:themeColor="text1"/>
              </w:rPr>
              <w:t>conducting</w:t>
            </w:r>
            <w:r w:rsidRPr="00D704AC">
              <w:rPr>
                <w:color w:val="000000" w:themeColor="text1"/>
              </w:rPr>
              <w:t xml:space="preserve"> code reviews</w:t>
            </w:r>
            <w:r w:rsidR="00E7662B">
              <w:rPr>
                <w:color w:val="000000" w:themeColor="text1"/>
              </w:rPr>
              <w:t xml:space="preserve">, and </w:t>
            </w:r>
            <w:r w:rsidR="006A7D41">
              <w:rPr>
                <w:color w:val="000000" w:themeColor="text1"/>
              </w:rPr>
              <w:t>introducing</w:t>
            </w:r>
            <w:r w:rsidR="00E7662B" w:rsidRPr="00D704AC">
              <w:rPr>
                <w:color w:val="000000" w:themeColor="text1"/>
              </w:rPr>
              <w:t xml:space="preserve"> </w:t>
            </w:r>
            <w:r w:rsidR="00E7662B">
              <w:rPr>
                <w:color w:val="000000" w:themeColor="text1"/>
              </w:rPr>
              <w:t>ECMA</w:t>
            </w:r>
            <w:r w:rsidR="00E7662B" w:rsidRPr="00D704AC">
              <w:rPr>
                <w:color w:val="000000" w:themeColor="text1"/>
              </w:rPr>
              <w:t>Script 6</w:t>
            </w:r>
            <w:r w:rsidR="00FC6B33">
              <w:rPr>
                <w:color w:val="000000" w:themeColor="text1"/>
              </w:rPr>
              <w:t>.</w:t>
            </w:r>
          </w:p>
          <w:p w:rsidR="00FC6B33" w:rsidRPr="00EF4068" w:rsidRDefault="00FC6B33" w:rsidP="00952462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 w:rsidRPr="00EF4068">
              <w:rPr>
                <w:color w:val="000000" w:themeColor="text1"/>
              </w:rPr>
              <w:t>Evaluated frameworks</w:t>
            </w:r>
            <w:r w:rsidR="00EF4068" w:rsidRPr="00EF4068">
              <w:rPr>
                <w:color w:val="000000" w:themeColor="text1"/>
              </w:rPr>
              <w:t xml:space="preserve"> and technology like Docker, GitLab, and Node </w:t>
            </w:r>
            <w:r w:rsidR="00720783">
              <w:rPr>
                <w:color w:val="000000" w:themeColor="text1"/>
              </w:rPr>
              <w:t>and</w:t>
            </w:r>
            <w:r w:rsidR="0090366A">
              <w:rPr>
                <w:color w:val="000000" w:themeColor="text1"/>
              </w:rPr>
              <w:t xml:space="preserve"> advise</w:t>
            </w:r>
            <w:r w:rsidR="00720783">
              <w:rPr>
                <w:color w:val="000000" w:themeColor="text1"/>
              </w:rPr>
              <w:t>d</w:t>
            </w:r>
            <w:r w:rsidR="0090366A">
              <w:rPr>
                <w:color w:val="000000" w:themeColor="text1"/>
              </w:rPr>
              <w:t xml:space="preserve"> if aligned with business goals</w:t>
            </w:r>
            <w:r w:rsidR="000272A3">
              <w:rPr>
                <w:color w:val="000000" w:themeColor="text1"/>
              </w:rPr>
              <w:t>.</w:t>
            </w:r>
          </w:p>
          <w:p w:rsidR="006F0BBE" w:rsidRDefault="006F0BBE" w:rsidP="006B3FE3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 w:rsidRPr="00FC6B33">
              <w:rPr>
                <w:color w:val="000000" w:themeColor="text1"/>
              </w:rPr>
              <w:t xml:space="preserve">Interfaced </w:t>
            </w:r>
            <w:r>
              <w:rPr>
                <w:color w:val="000000" w:themeColor="text1"/>
              </w:rPr>
              <w:t>with</w:t>
            </w:r>
            <w:r w:rsidRPr="00FC6B33">
              <w:rPr>
                <w:color w:val="000000" w:themeColor="text1"/>
              </w:rPr>
              <w:t xml:space="preserve"> key stakeholders </w:t>
            </w:r>
            <w:r>
              <w:rPr>
                <w:color w:val="000000" w:themeColor="text1"/>
              </w:rPr>
              <w:t>to create successful solutions like automated invoicing for unpaid subscriptions.</w:t>
            </w:r>
          </w:p>
          <w:p w:rsidR="00FF4886" w:rsidRPr="00FF4886" w:rsidRDefault="00CE5EDD" w:rsidP="006F0BBE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Standardized</w:t>
            </w:r>
            <w:r w:rsidR="00462901">
              <w:rPr>
                <w:color w:val="000000" w:themeColor="text1"/>
              </w:rPr>
              <w:t xml:space="preserve"> </w:t>
            </w:r>
            <w:r w:rsidR="00D11ABB">
              <w:rPr>
                <w:color w:val="000000" w:themeColor="text1"/>
              </w:rPr>
              <w:t>ten</w:t>
            </w:r>
            <w:r w:rsidR="00B13F0D">
              <w:rPr>
                <w:color w:val="000000" w:themeColor="text1"/>
              </w:rPr>
              <w:t xml:space="preserve"> diverse </w:t>
            </w:r>
            <w:r w:rsidR="00462901">
              <w:rPr>
                <w:color w:val="000000" w:themeColor="text1"/>
              </w:rPr>
              <w:t>legacy projects to improve stability, reduce complexity, and increase agility.</w:t>
            </w:r>
          </w:p>
        </w:tc>
      </w:tr>
      <w:bookmarkEnd w:id="2"/>
      <w:tr w:rsidR="00462901" w:rsidRPr="00346D4F" w:rsidTr="00C017B8">
        <w:trPr>
          <w:trHeight w:val="288"/>
        </w:trPr>
        <w:tc>
          <w:tcPr>
            <w:tcW w:w="2070" w:type="dxa"/>
            <w:gridSpan w:val="2"/>
            <w:shd w:val="clear" w:color="auto" w:fill="D5DCE4" w:themeFill="text2" w:themeFillTint="33"/>
            <w:vAlign w:val="center"/>
          </w:tcPr>
          <w:p w:rsidR="00462901" w:rsidRPr="00346D4F" w:rsidRDefault="00462901" w:rsidP="0046290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Software Developer</w:t>
            </w:r>
          </w:p>
        </w:tc>
        <w:tc>
          <w:tcPr>
            <w:tcW w:w="8730" w:type="dxa"/>
            <w:gridSpan w:val="4"/>
            <w:shd w:val="clear" w:color="auto" w:fill="F2F2F2" w:themeFill="background1" w:themeFillShade="F2"/>
            <w:vAlign w:val="center"/>
          </w:tcPr>
          <w:p w:rsidR="00462901" w:rsidRPr="00346D4F" w:rsidRDefault="00462901" w:rsidP="00462901">
            <w:pPr>
              <w:jc w:val="right"/>
              <w:rPr>
                <w:color w:val="000000" w:themeColor="text1"/>
              </w:rPr>
            </w:pPr>
            <w:r w:rsidRPr="00346D4F">
              <w:rPr>
                <w:b/>
                <w:i/>
                <w:color w:val="000000" w:themeColor="text1"/>
              </w:rPr>
              <w:t>Stewart’s Shops</w:t>
            </w:r>
            <w:r w:rsidRPr="00346D4F">
              <w:rPr>
                <w:color w:val="000000" w:themeColor="text1"/>
              </w:rPr>
              <w:t xml:space="preserve"> – </w:t>
            </w:r>
            <w:r w:rsidRPr="00346D4F">
              <w:rPr>
                <w:i/>
                <w:color w:val="000000" w:themeColor="text1"/>
              </w:rPr>
              <w:t>Saratoga Spring, NY</w:t>
            </w:r>
            <w:r w:rsidRPr="00346D4F">
              <w:rPr>
                <w:color w:val="000000" w:themeColor="text1"/>
              </w:rPr>
              <w:t xml:space="preserve"> (04/2010 – </w:t>
            </w:r>
            <w:r>
              <w:rPr>
                <w:color w:val="000000" w:themeColor="text1"/>
              </w:rPr>
              <w:t>12/2016</w:t>
            </w:r>
            <w:r w:rsidRPr="00346D4F">
              <w:rPr>
                <w:color w:val="000000" w:themeColor="text1"/>
              </w:rPr>
              <w:t>)</w:t>
            </w:r>
          </w:p>
        </w:tc>
      </w:tr>
      <w:tr w:rsidR="00462901" w:rsidRPr="00346D4F" w:rsidTr="00593650">
        <w:tc>
          <w:tcPr>
            <w:tcW w:w="10800" w:type="dxa"/>
            <w:gridSpan w:val="6"/>
            <w:tcBorders>
              <w:top w:val="single" w:sz="12" w:space="0" w:color="D5DCE4" w:themeColor="text2" w:themeTint="33"/>
            </w:tcBorders>
          </w:tcPr>
          <w:p w:rsidR="006F79E8" w:rsidRPr="003A39DB" w:rsidRDefault="006F79E8" w:rsidP="006B3FE3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</w:pPr>
            <w:r w:rsidRPr="00346D4F">
              <w:rPr>
                <w:color w:val="000000" w:themeColor="text1"/>
              </w:rPr>
              <w:t xml:space="preserve">Performed as Senior </w:t>
            </w:r>
            <w:r w:rsidR="004D5A5E" w:rsidRPr="00346D4F">
              <w:rPr>
                <w:color w:val="000000" w:themeColor="text1"/>
              </w:rPr>
              <w:t>Front-End</w:t>
            </w:r>
            <w:r w:rsidRPr="00346D4F">
              <w:rPr>
                <w:color w:val="000000" w:themeColor="text1"/>
              </w:rPr>
              <w:t xml:space="preserve"> Engineer </w:t>
            </w:r>
            <w:r w:rsidR="00A813FD">
              <w:rPr>
                <w:color w:val="000000" w:themeColor="text1"/>
              </w:rPr>
              <w:t>in</w:t>
            </w:r>
            <w:r w:rsidRPr="00346D4F">
              <w:rPr>
                <w:color w:val="000000" w:themeColor="text1"/>
              </w:rPr>
              <w:t xml:space="preserve"> a</w:t>
            </w:r>
            <w:r w:rsidR="003A39DB">
              <w:rPr>
                <w:color w:val="000000" w:themeColor="text1"/>
              </w:rPr>
              <w:t xml:space="preserve">n </w:t>
            </w:r>
            <w:r w:rsidR="00D11ABB">
              <w:rPr>
                <w:color w:val="000000" w:themeColor="text1"/>
              </w:rPr>
              <w:t>eight-member</w:t>
            </w:r>
            <w:r w:rsidR="003A39DB">
              <w:rPr>
                <w:color w:val="000000" w:themeColor="text1"/>
              </w:rPr>
              <w:t xml:space="preserve"> team</w:t>
            </w:r>
            <w:r w:rsidR="00A813FD">
              <w:rPr>
                <w:color w:val="000000" w:themeColor="text1"/>
              </w:rPr>
              <w:t xml:space="preserve"> by </w:t>
            </w:r>
            <w:r w:rsidR="00A813FD" w:rsidRPr="00346D4F">
              <w:rPr>
                <w:color w:val="000000" w:themeColor="text1"/>
              </w:rPr>
              <w:t xml:space="preserve">providing training </w:t>
            </w:r>
            <w:r w:rsidR="00826449">
              <w:rPr>
                <w:color w:val="000000" w:themeColor="text1"/>
              </w:rPr>
              <w:t>in</w:t>
            </w:r>
            <w:r w:rsidR="00A813FD" w:rsidRPr="00346D4F">
              <w:rPr>
                <w:color w:val="000000" w:themeColor="text1"/>
              </w:rPr>
              <w:t xml:space="preserve"> best practices </w:t>
            </w:r>
            <w:r w:rsidR="00826449">
              <w:rPr>
                <w:color w:val="000000" w:themeColor="text1"/>
              </w:rPr>
              <w:t xml:space="preserve">for </w:t>
            </w:r>
            <w:r w:rsidR="00A813FD" w:rsidRPr="00346D4F">
              <w:rPr>
                <w:color w:val="000000" w:themeColor="text1"/>
              </w:rPr>
              <w:t xml:space="preserve">architecture </w:t>
            </w:r>
            <w:r w:rsidR="00527C57">
              <w:rPr>
                <w:color w:val="000000" w:themeColor="text1"/>
              </w:rPr>
              <w:t xml:space="preserve">design </w:t>
            </w:r>
            <w:r w:rsidR="00A813FD" w:rsidRPr="00346D4F">
              <w:rPr>
                <w:color w:val="000000" w:themeColor="text1"/>
              </w:rPr>
              <w:t>patterns, ideal usage</w:t>
            </w:r>
            <w:r w:rsidR="00A813FD">
              <w:rPr>
                <w:color w:val="000000" w:themeColor="text1"/>
              </w:rPr>
              <w:t xml:space="preserve"> of Ext JS</w:t>
            </w:r>
            <w:r w:rsidR="00A813FD" w:rsidRPr="00346D4F">
              <w:rPr>
                <w:color w:val="000000" w:themeColor="text1"/>
              </w:rPr>
              <w:t>, and effective strategies to algorithmic problems.</w:t>
            </w:r>
          </w:p>
          <w:p w:rsidR="00462901" w:rsidRPr="00346D4F" w:rsidRDefault="00462901" w:rsidP="006B3FE3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 w:rsidRPr="00346D4F">
              <w:rPr>
                <w:color w:val="000000" w:themeColor="text1"/>
              </w:rPr>
              <w:t>Developed enterprise web applications providing sophisticated and tailored software solutions</w:t>
            </w:r>
            <w:r w:rsidR="003A39DB">
              <w:rPr>
                <w:color w:val="000000" w:themeColor="text1"/>
              </w:rPr>
              <w:t xml:space="preserve"> for 475 users.</w:t>
            </w:r>
          </w:p>
          <w:p w:rsidR="00ED0170" w:rsidRPr="00ED0170" w:rsidRDefault="00ED0170" w:rsidP="006B3FE3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 w:rsidRPr="00346D4F">
              <w:rPr>
                <w:color w:val="000000" w:themeColor="text1"/>
              </w:rPr>
              <w:t xml:space="preserve">Spearheaded </w:t>
            </w:r>
            <w:r>
              <w:rPr>
                <w:color w:val="000000" w:themeColor="text1"/>
              </w:rPr>
              <w:t>creation</w:t>
            </w:r>
            <w:r w:rsidRPr="00346D4F">
              <w:rPr>
                <w:color w:val="000000" w:themeColor="text1"/>
              </w:rPr>
              <w:t xml:space="preserve"> of a shared</w:t>
            </w:r>
            <w:r>
              <w:rPr>
                <w:color w:val="000000" w:themeColor="text1"/>
              </w:rPr>
              <w:t xml:space="preserve">, tested </w:t>
            </w:r>
            <w:r w:rsidRPr="00346D4F">
              <w:rPr>
                <w:color w:val="000000" w:themeColor="text1"/>
              </w:rPr>
              <w:t>code library</w:t>
            </w:r>
            <w:r w:rsidR="006F79E8">
              <w:rPr>
                <w:color w:val="000000" w:themeColor="text1"/>
              </w:rPr>
              <w:t xml:space="preserve"> to r</w:t>
            </w:r>
            <w:r w:rsidRPr="00346D4F">
              <w:rPr>
                <w:color w:val="000000" w:themeColor="text1"/>
              </w:rPr>
              <w:t>educ</w:t>
            </w:r>
            <w:r w:rsidR="006F79E8">
              <w:rPr>
                <w:color w:val="000000" w:themeColor="text1"/>
              </w:rPr>
              <w:t xml:space="preserve">e </w:t>
            </w:r>
            <w:r w:rsidRPr="00346D4F">
              <w:rPr>
                <w:color w:val="000000" w:themeColor="text1"/>
              </w:rPr>
              <w:t xml:space="preserve">development time </w:t>
            </w:r>
            <w:r>
              <w:rPr>
                <w:color w:val="000000" w:themeColor="text1"/>
              </w:rPr>
              <w:t>of robust</w:t>
            </w:r>
            <w:r w:rsidR="002E1C98">
              <w:rPr>
                <w:color w:val="000000" w:themeColor="text1"/>
              </w:rPr>
              <w:t xml:space="preserve"> </w:t>
            </w:r>
            <w:r w:rsidRPr="00346D4F">
              <w:rPr>
                <w:color w:val="000000" w:themeColor="text1"/>
              </w:rPr>
              <w:t>interfaces</w:t>
            </w:r>
            <w:r w:rsidR="00170B37">
              <w:rPr>
                <w:color w:val="000000" w:themeColor="text1"/>
              </w:rPr>
              <w:t>.</w:t>
            </w:r>
          </w:p>
          <w:p w:rsidR="00B501DA" w:rsidRPr="00346D4F" w:rsidRDefault="00B501DA" w:rsidP="006B3FE3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 w:rsidRPr="00346D4F">
              <w:rPr>
                <w:color w:val="000000" w:themeColor="text1"/>
              </w:rPr>
              <w:t xml:space="preserve">Enhanced user experience by </w:t>
            </w:r>
            <w:r w:rsidR="00170B37">
              <w:rPr>
                <w:color w:val="000000" w:themeColor="text1"/>
              </w:rPr>
              <w:t>unifying</w:t>
            </w:r>
            <w:r>
              <w:rPr>
                <w:color w:val="000000" w:themeColor="text1"/>
              </w:rPr>
              <w:t xml:space="preserve"> </w:t>
            </w:r>
            <w:r w:rsidRPr="00346D4F">
              <w:rPr>
                <w:color w:val="000000" w:themeColor="text1"/>
              </w:rPr>
              <w:t xml:space="preserve">applications’ </w:t>
            </w:r>
            <w:r w:rsidR="0048274B">
              <w:rPr>
                <w:color w:val="000000" w:themeColor="text1"/>
              </w:rPr>
              <w:t xml:space="preserve">behavior and </w:t>
            </w:r>
            <w:r w:rsidRPr="00346D4F">
              <w:rPr>
                <w:color w:val="000000" w:themeColor="text1"/>
              </w:rPr>
              <w:t xml:space="preserve">design into familiar interface templates, </w:t>
            </w:r>
            <w:r w:rsidR="001473BF">
              <w:rPr>
                <w:color w:val="000000" w:themeColor="text1"/>
              </w:rPr>
              <w:t xml:space="preserve">which </w:t>
            </w:r>
            <w:r w:rsidR="001473BF" w:rsidRPr="00346D4F">
              <w:rPr>
                <w:color w:val="000000" w:themeColor="text1"/>
              </w:rPr>
              <w:t>decreased</w:t>
            </w:r>
            <w:r w:rsidRPr="00346D4F">
              <w:rPr>
                <w:color w:val="000000" w:themeColor="text1"/>
              </w:rPr>
              <w:t xml:space="preserve"> user support needs and improved bug-fix response times.</w:t>
            </w:r>
          </w:p>
          <w:p w:rsidR="00B501DA" w:rsidRDefault="00B501DA" w:rsidP="006B3FE3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Mentored </w:t>
            </w:r>
            <w:r w:rsidR="008746DA">
              <w:rPr>
                <w:color w:val="000000" w:themeColor="text1"/>
              </w:rPr>
              <w:t>two</w:t>
            </w:r>
            <w:r>
              <w:rPr>
                <w:color w:val="000000" w:themeColor="text1"/>
              </w:rPr>
              <w:t xml:space="preserve"> junior</w:t>
            </w:r>
            <w:r w:rsidRPr="00346D4F">
              <w:rPr>
                <w:color w:val="000000" w:themeColor="text1"/>
              </w:rPr>
              <w:t xml:space="preserve"> developers</w:t>
            </w:r>
            <w:r>
              <w:rPr>
                <w:color w:val="000000" w:themeColor="text1"/>
              </w:rPr>
              <w:t xml:space="preserve"> </w:t>
            </w:r>
            <w:r w:rsidR="000272A3">
              <w:rPr>
                <w:color w:val="000000" w:themeColor="text1"/>
              </w:rPr>
              <w:t>by helping</w:t>
            </w:r>
            <w:r w:rsidR="002E3961">
              <w:rPr>
                <w:color w:val="000000" w:themeColor="text1"/>
              </w:rPr>
              <w:t xml:space="preserve"> </w:t>
            </w:r>
            <w:r w:rsidR="006563B1">
              <w:rPr>
                <w:color w:val="000000" w:themeColor="text1"/>
              </w:rPr>
              <w:t xml:space="preserve">them recognize </w:t>
            </w:r>
            <w:r w:rsidR="000272A3">
              <w:rPr>
                <w:color w:val="000000" w:themeColor="text1"/>
              </w:rPr>
              <w:t>effective</w:t>
            </w:r>
            <w:r w:rsidR="00594119">
              <w:rPr>
                <w:color w:val="000000" w:themeColor="text1"/>
              </w:rPr>
              <w:t xml:space="preserve"> code and </w:t>
            </w:r>
            <w:r w:rsidR="002E3961">
              <w:rPr>
                <w:color w:val="000000" w:themeColor="text1"/>
              </w:rPr>
              <w:t xml:space="preserve">by </w:t>
            </w:r>
            <w:r w:rsidR="006563B1">
              <w:rPr>
                <w:color w:val="000000" w:themeColor="text1"/>
              </w:rPr>
              <w:t>recommending learning paths</w:t>
            </w:r>
            <w:r w:rsidR="00594119">
              <w:rPr>
                <w:color w:val="000000" w:themeColor="text1"/>
              </w:rPr>
              <w:t>.</w:t>
            </w:r>
          </w:p>
          <w:p w:rsidR="00462901" w:rsidRPr="009761E8" w:rsidRDefault="005F0671" w:rsidP="009761E8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 w:rsidRPr="00346D4F">
              <w:rPr>
                <w:color w:val="000000" w:themeColor="text1"/>
              </w:rPr>
              <w:t>Streamlined corporate tasks by assessing needs</w:t>
            </w:r>
            <w:r w:rsidR="00952F4A">
              <w:rPr>
                <w:color w:val="000000" w:themeColor="text1"/>
              </w:rPr>
              <w:t xml:space="preserve">, </w:t>
            </w:r>
            <w:r w:rsidRPr="00346D4F">
              <w:rPr>
                <w:color w:val="000000" w:themeColor="text1"/>
              </w:rPr>
              <w:t>architecting</w:t>
            </w:r>
            <w:r w:rsidR="009761E8">
              <w:rPr>
                <w:color w:val="000000" w:themeColor="text1"/>
              </w:rPr>
              <w:t xml:space="preserve"> solution</w:t>
            </w:r>
            <w:r w:rsidR="00952F4A">
              <w:rPr>
                <w:color w:val="000000" w:themeColor="text1"/>
              </w:rPr>
              <w:t>,</w:t>
            </w:r>
            <w:r w:rsidR="009761E8">
              <w:rPr>
                <w:color w:val="000000" w:themeColor="text1"/>
              </w:rPr>
              <w:t xml:space="preserve"> and</w:t>
            </w:r>
            <w:r w:rsidR="00952F4A">
              <w:rPr>
                <w:color w:val="000000" w:themeColor="text1"/>
              </w:rPr>
              <w:t xml:space="preserve"> </w:t>
            </w:r>
            <w:r w:rsidR="009761E8">
              <w:rPr>
                <w:color w:val="000000" w:themeColor="text1"/>
              </w:rPr>
              <w:t xml:space="preserve">developing </w:t>
            </w:r>
            <w:r w:rsidR="009761E8" w:rsidRPr="00346D4F">
              <w:rPr>
                <w:color w:val="000000" w:themeColor="text1"/>
              </w:rPr>
              <w:t>natural software solutions</w:t>
            </w:r>
            <w:r w:rsidR="009761E8">
              <w:rPr>
                <w:color w:val="000000" w:themeColor="text1"/>
              </w:rPr>
              <w:t>.</w:t>
            </w:r>
          </w:p>
        </w:tc>
      </w:tr>
      <w:tr w:rsidR="00462901" w:rsidRPr="00346D4F" w:rsidTr="000D728B">
        <w:trPr>
          <w:trHeight w:val="288"/>
        </w:trPr>
        <w:tc>
          <w:tcPr>
            <w:tcW w:w="3330" w:type="dxa"/>
            <w:gridSpan w:val="3"/>
            <w:shd w:val="clear" w:color="auto" w:fill="D5DCE4" w:themeFill="text2" w:themeFillTint="33"/>
            <w:vAlign w:val="center"/>
          </w:tcPr>
          <w:p w:rsidR="00462901" w:rsidRPr="00346D4F" w:rsidRDefault="00462901" w:rsidP="00462901">
            <w:pPr>
              <w:rPr>
                <w:b/>
                <w:color w:val="000000" w:themeColor="text1"/>
              </w:rPr>
            </w:pPr>
            <w:r w:rsidRPr="00346D4F">
              <w:rPr>
                <w:b/>
                <w:color w:val="000000" w:themeColor="text1"/>
              </w:rPr>
              <w:t xml:space="preserve">Independent </w:t>
            </w:r>
            <w:r>
              <w:rPr>
                <w:b/>
                <w:color w:val="000000" w:themeColor="text1"/>
              </w:rPr>
              <w:t>Full Stack</w:t>
            </w:r>
            <w:r w:rsidRPr="00346D4F">
              <w:rPr>
                <w:b/>
                <w:color w:val="000000" w:themeColor="text1"/>
              </w:rPr>
              <w:t xml:space="preserve"> Developer</w:t>
            </w:r>
          </w:p>
        </w:tc>
        <w:tc>
          <w:tcPr>
            <w:tcW w:w="7470" w:type="dxa"/>
            <w:gridSpan w:val="3"/>
            <w:shd w:val="clear" w:color="auto" w:fill="F2F2F2" w:themeFill="background1" w:themeFillShade="F2"/>
            <w:vAlign w:val="center"/>
          </w:tcPr>
          <w:p w:rsidR="00462901" w:rsidRPr="00346D4F" w:rsidRDefault="00462901" w:rsidP="00462901">
            <w:pPr>
              <w:jc w:val="right"/>
              <w:rPr>
                <w:color w:val="000000" w:themeColor="text1"/>
              </w:rPr>
            </w:pPr>
            <w:r w:rsidRPr="00346D4F">
              <w:rPr>
                <w:b/>
                <w:i/>
                <w:color w:val="000000" w:themeColor="text1"/>
              </w:rPr>
              <w:t xml:space="preserve">Seasonal </w:t>
            </w:r>
            <w:r w:rsidR="00645A4D">
              <w:rPr>
                <w:b/>
                <w:i/>
                <w:color w:val="000000" w:themeColor="text1"/>
              </w:rPr>
              <w:t>Remote</w:t>
            </w:r>
            <w:r w:rsidRPr="00346D4F">
              <w:rPr>
                <w:b/>
                <w:i/>
                <w:color w:val="000000" w:themeColor="text1"/>
              </w:rPr>
              <w:t xml:space="preserve"> Freelancing</w:t>
            </w:r>
            <w:r w:rsidRPr="00346D4F">
              <w:rPr>
                <w:color w:val="000000" w:themeColor="text1"/>
              </w:rPr>
              <w:t xml:space="preserve"> (03/2013 – </w:t>
            </w:r>
            <w:r>
              <w:rPr>
                <w:color w:val="000000" w:themeColor="text1"/>
              </w:rPr>
              <w:t>12/2016</w:t>
            </w:r>
            <w:r w:rsidRPr="00346D4F">
              <w:rPr>
                <w:color w:val="000000" w:themeColor="text1"/>
              </w:rPr>
              <w:t>)</w:t>
            </w:r>
          </w:p>
        </w:tc>
      </w:tr>
      <w:tr w:rsidR="00462901" w:rsidRPr="00346D4F" w:rsidTr="00593650">
        <w:tc>
          <w:tcPr>
            <w:tcW w:w="10800" w:type="dxa"/>
            <w:gridSpan w:val="6"/>
            <w:tcBorders>
              <w:top w:val="single" w:sz="12" w:space="0" w:color="D5DCE4" w:themeColor="text2" w:themeTint="33"/>
            </w:tcBorders>
          </w:tcPr>
          <w:p w:rsidR="00045872" w:rsidRPr="00346D4F" w:rsidRDefault="00462901" w:rsidP="00045872">
            <w:pPr>
              <w:pStyle w:val="ListParagraph"/>
              <w:numPr>
                <w:ilvl w:val="0"/>
                <w:numId w:val="9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 w:rsidRPr="00346D4F">
              <w:rPr>
                <w:color w:val="000000" w:themeColor="text1"/>
              </w:rPr>
              <w:t>Completed independent</w:t>
            </w:r>
            <w:r w:rsidR="00645A4D">
              <w:rPr>
                <w:color w:val="000000" w:themeColor="text1"/>
              </w:rPr>
              <w:t>, remote</w:t>
            </w:r>
            <w:r w:rsidRPr="00346D4F">
              <w:rPr>
                <w:color w:val="000000" w:themeColor="text1"/>
              </w:rPr>
              <w:t xml:space="preserve"> </w:t>
            </w:r>
            <w:r w:rsidR="00571021">
              <w:rPr>
                <w:color w:val="000000" w:themeColor="text1"/>
              </w:rPr>
              <w:t xml:space="preserve">projects </w:t>
            </w:r>
            <w:r w:rsidR="00645A4D">
              <w:rPr>
                <w:color w:val="000000" w:themeColor="text1"/>
              </w:rPr>
              <w:t xml:space="preserve">using </w:t>
            </w:r>
            <w:r w:rsidRPr="00346D4F">
              <w:rPr>
                <w:color w:val="000000" w:themeColor="text1"/>
              </w:rPr>
              <w:t>PHP, MySQL,</w:t>
            </w:r>
            <w:r w:rsidR="00645A4D">
              <w:rPr>
                <w:color w:val="000000" w:themeColor="text1"/>
              </w:rPr>
              <w:t xml:space="preserve"> </w:t>
            </w:r>
            <w:r w:rsidRPr="00346D4F">
              <w:rPr>
                <w:color w:val="000000" w:themeColor="text1"/>
              </w:rPr>
              <w:t xml:space="preserve">and Ext </w:t>
            </w:r>
            <w:r w:rsidR="00045872">
              <w:rPr>
                <w:color w:val="000000" w:themeColor="text1"/>
              </w:rPr>
              <w:t>JS for seven diverse clients</w:t>
            </w:r>
            <w:r w:rsidR="00645A4D">
              <w:rPr>
                <w:color w:val="000000" w:themeColor="text1"/>
              </w:rPr>
              <w:t>.</w:t>
            </w:r>
            <w:r w:rsidR="00045872" w:rsidRPr="00346D4F">
              <w:rPr>
                <w:color w:val="000000" w:themeColor="text1"/>
              </w:rPr>
              <w:t xml:space="preserve"> </w:t>
            </w:r>
          </w:p>
          <w:p w:rsidR="00462901" w:rsidRPr="00346D4F" w:rsidRDefault="00462901" w:rsidP="006B3FE3">
            <w:pPr>
              <w:pStyle w:val="ListParagraph"/>
              <w:numPr>
                <w:ilvl w:val="0"/>
                <w:numId w:val="9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 w:rsidRPr="00346D4F">
              <w:rPr>
                <w:color w:val="000000" w:themeColor="text1"/>
              </w:rPr>
              <w:t xml:space="preserve">Developed responsive </w:t>
            </w:r>
            <w:r w:rsidR="001F7740">
              <w:rPr>
                <w:color w:val="000000" w:themeColor="text1"/>
              </w:rPr>
              <w:t>user interface</w:t>
            </w:r>
            <w:r w:rsidRPr="00346D4F">
              <w:rPr>
                <w:color w:val="000000" w:themeColor="text1"/>
              </w:rPr>
              <w:t xml:space="preserve"> for internet startup while collaborating with </w:t>
            </w:r>
            <w:r w:rsidR="00C905AC">
              <w:rPr>
                <w:color w:val="000000" w:themeColor="text1"/>
              </w:rPr>
              <w:t xml:space="preserve">eight </w:t>
            </w:r>
            <w:r w:rsidRPr="00346D4F">
              <w:rPr>
                <w:color w:val="000000" w:themeColor="text1"/>
              </w:rPr>
              <w:t>international employees.</w:t>
            </w:r>
          </w:p>
          <w:p w:rsidR="00462901" w:rsidRPr="00346D4F" w:rsidRDefault="00462901" w:rsidP="006B3FE3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 w:rsidRPr="00346D4F">
              <w:rPr>
                <w:color w:val="000000" w:themeColor="text1"/>
              </w:rPr>
              <w:t>Gained strong interpersonal skills by managing communication and workflow across simultaneous projects.</w:t>
            </w:r>
          </w:p>
        </w:tc>
      </w:tr>
      <w:tr w:rsidR="00462901" w:rsidRPr="00346D4F" w:rsidTr="008259E3">
        <w:trPr>
          <w:trHeight w:val="288"/>
        </w:trPr>
        <w:tc>
          <w:tcPr>
            <w:tcW w:w="3960" w:type="dxa"/>
            <w:gridSpan w:val="5"/>
            <w:shd w:val="clear" w:color="auto" w:fill="D5DCE4" w:themeFill="text2" w:themeFillTint="33"/>
            <w:vAlign w:val="center"/>
          </w:tcPr>
          <w:p w:rsidR="00462901" w:rsidRPr="00346D4F" w:rsidRDefault="00462901" w:rsidP="00462901">
            <w:pPr>
              <w:rPr>
                <w:b/>
                <w:color w:val="000000" w:themeColor="text1"/>
              </w:rPr>
            </w:pPr>
            <w:bookmarkStart w:id="3" w:name="_Hlk482740941"/>
            <w:r w:rsidRPr="00346D4F">
              <w:rPr>
                <w:b/>
                <w:color w:val="000000" w:themeColor="text1"/>
              </w:rPr>
              <w:t>Programmer &amp; Development Consultant</w:t>
            </w:r>
          </w:p>
        </w:tc>
        <w:tc>
          <w:tcPr>
            <w:tcW w:w="6840" w:type="dxa"/>
            <w:shd w:val="clear" w:color="auto" w:fill="F3F5F7"/>
            <w:vAlign w:val="center"/>
          </w:tcPr>
          <w:p w:rsidR="00462901" w:rsidRPr="00346D4F" w:rsidRDefault="00462901" w:rsidP="00462901">
            <w:pPr>
              <w:jc w:val="right"/>
              <w:rPr>
                <w:color w:val="000000" w:themeColor="text1"/>
              </w:rPr>
            </w:pPr>
            <w:r w:rsidRPr="00346D4F">
              <w:rPr>
                <w:b/>
                <w:i/>
                <w:color w:val="000000" w:themeColor="text1"/>
              </w:rPr>
              <w:t>James McGuinness &amp; Associates</w:t>
            </w:r>
            <w:r w:rsidRPr="00346D4F">
              <w:rPr>
                <w:color w:val="000000" w:themeColor="text1"/>
              </w:rPr>
              <w:t xml:space="preserve"> – </w:t>
            </w:r>
            <w:r w:rsidRPr="00346D4F">
              <w:rPr>
                <w:i/>
                <w:color w:val="000000" w:themeColor="text1"/>
              </w:rPr>
              <w:t>Schenectady, NY</w:t>
            </w:r>
            <w:r w:rsidRPr="00346D4F">
              <w:rPr>
                <w:color w:val="000000" w:themeColor="text1"/>
              </w:rPr>
              <w:t xml:space="preserve"> (08/2008 – 03/2010)</w:t>
            </w:r>
          </w:p>
        </w:tc>
      </w:tr>
      <w:bookmarkEnd w:id="3"/>
      <w:tr w:rsidR="00462901" w:rsidRPr="00346D4F" w:rsidTr="005F5B80">
        <w:tc>
          <w:tcPr>
            <w:tcW w:w="10800" w:type="dxa"/>
            <w:gridSpan w:val="6"/>
            <w:tcBorders>
              <w:top w:val="single" w:sz="12" w:space="0" w:color="D5DCE4" w:themeColor="text2" w:themeTint="33"/>
            </w:tcBorders>
          </w:tcPr>
          <w:p w:rsidR="00462901" w:rsidRPr="00346D4F" w:rsidRDefault="00462901" w:rsidP="006B3FE3">
            <w:pPr>
              <w:pStyle w:val="ListParagraph"/>
              <w:numPr>
                <w:ilvl w:val="0"/>
                <w:numId w:val="8"/>
              </w:numPr>
              <w:spacing w:before="40" w:after="120"/>
              <w:ind w:left="345" w:hanging="180"/>
              <w:rPr>
                <w:color w:val="000000" w:themeColor="text1"/>
              </w:rPr>
            </w:pPr>
            <w:r w:rsidRPr="006A0CF2">
              <w:rPr>
                <w:color w:val="000000" w:themeColor="text1"/>
              </w:rPr>
              <w:t>Designed and developed custom software for clients in the public and private sector</w:t>
            </w:r>
            <w:r w:rsidR="00241200">
              <w:rPr>
                <w:color w:val="000000" w:themeColor="text1"/>
              </w:rPr>
              <w:t xml:space="preserve"> in jQuery, VB.NET, VB6</w:t>
            </w:r>
            <w:r w:rsidRPr="006A0CF2">
              <w:rPr>
                <w:color w:val="000000" w:themeColor="text1"/>
              </w:rPr>
              <w:t>.</w:t>
            </w:r>
          </w:p>
        </w:tc>
      </w:tr>
    </w:tbl>
    <w:p w:rsidR="00937B8D" w:rsidRDefault="00937B8D" w:rsidP="006B3FE3">
      <w:pPr>
        <w:spacing w:before="40" w:after="80"/>
        <w:rPr>
          <w:b/>
          <w:sz w:val="26"/>
          <w:szCs w:val="26"/>
        </w:rPr>
      </w:pPr>
      <w:r w:rsidRPr="00346D4F">
        <w:rPr>
          <w:b/>
          <w:sz w:val="26"/>
          <w:szCs w:val="26"/>
        </w:rPr>
        <w:t>Education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6210"/>
      </w:tblGrid>
      <w:tr w:rsidR="00B71CCA" w:rsidRPr="00346D4F" w:rsidTr="00B71CCA">
        <w:trPr>
          <w:trHeight w:val="288"/>
        </w:trPr>
        <w:tc>
          <w:tcPr>
            <w:tcW w:w="4590" w:type="dxa"/>
            <w:shd w:val="clear" w:color="auto" w:fill="D5DCE4" w:themeFill="text2" w:themeFillTint="33"/>
            <w:vAlign w:val="center"/>
          </w:tcPr>
          <w:p w:rsidR="00B71CCA" w:rsidRPr="00346D4F" w:rsidRDefault="00B71CCA" w:rsidP="00DB585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Bachelor of Engineering, Computer Engineering</w:t>
            </w:r>
          </w:p>
        </w:tc>
        <w:tc>
          <w:tcPr>
            <w:tcW w:w="6210" w:type="dxa"/>
            <w:shd w:val="clear" w:color="auto" w:fill="F3F5F7"/>
            <w:vAlign w:val="center"/>
          </w:tcPr>
          <w:p w:rsidR="00B71CCA" w:rsidRPr="00346D4F" w:rsidRDefault="00B71CCA" w:rsidP="00DB585B">
            <w:pPr>
              <w:jc w:val="right"/>
              <w:rPr>
                <w:color w:val="000000" w:themeColor="text1"/>
              </w:rPr>
            </w:pPr>
            <w:r>
              <w:rPr>
                <w:b/>
                <w:i/>
                <w:color w:val="000000" w:themeColor="text1"/>
              </w:rPr>
              <w:t>Union College</w:t>
            </w:r>
            <w:r w:rsidRPr="00346D4F">
              <w:rPr>
                <w:color w:val="000000" w:themeColor="text1"/>
              </w:rPr>
              <w:t xml:space="preserve"> – </w:t>
            </w:r>
            <w:r w:rsidRPr="00346D4F">
              <w:rPr>
                <w:i/>
                <w:color w:val="000000" w:themeColor="text1"/>
              </w:rPr>
              <w:t>Schenectady, NY</w:t>
            </w:r>
            <w:r w:rsidRPr="00346D4F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2008</w:t>
            </w:r>
            <w:r w:rsidRPr="00346D4F">
              <w:rPr>
                <w:color w:val="000000" w:themeColor="text1"/>
              </w:rPr>
              <w:t>)</w:t>
            </w:r>
          </w:p>
        </w:tc>
      </w:tr>
      <w:tr w:rsidR="00B71CCA" w:rsidRPr="00346D4F" w:rsidTr="00DB585B">
        <w:tc>
          <w:tcPr>
            <w:tcW w:w="10800" w:type="dxa"/>
            <w:gridSpan w:val="2"/>
            <w:tcBorders>
              <w:top w:val="single" w:sz="12" w:space="0" w:color="D5DCE4" w:themeColor="text2" w:themeTint="33"/>
            </w:tcBorders>
          </w:tcPr>
          <w:p w:rsidR="00B71CCA" w:rsidRPr="00D0750F" w:rsidRDefault="00B71CCA" w:rsidP="00B71CCA">
            <w:pPr>
              <w:rPr>
                <w:color w:val="000000" w:themeColor="text1"/>
                <w:sz w:val="2"/>
              </w:rPr>
            </w:pPr>
          </w:p>
        </w:tc>
      </w:tr>
    </w:tbl>
    <w:p w:rsidR="00B71CCA" w:rsidRPr="006B3FE3" w:rsidRDefault="00B71CCA" w:rsidP="00455FBF">
      <w:pPr>
        <w:spacing w:before="40" w:after="40"/>
        <w:rPr>
          <w:b/>
          <w:sz w:val="2"/>
          <w:szCs w:val="26"/>
        </w:rPr>
      </w:pPr>
    </w:p>
    <w:sectPr w:rsidR="00B71CCA" w:rsidRPr="006B3FE3" w:rsidSect="002628D0">
      <w:headerReference w:type="default" r:id="rId8"/>
      <w:footerReference w:type="even" r:id="rId9"/>
      <w:pgSz w:w="12240" w:h="15840" w:code="1"/>
      <w:pgMar w:top="720" w:right="720" w:bottom="720" w:left="720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E41" w:rsidRDefault="00766E41" w:rsidP="004E0FFE">
      <w:pPr>
        <w:spacing w:after="0" w:line="240" w:lineRule="auto"/>
      </w:pPr>
      <w:r>
        <w:separator/>
      </w:r>
    </w:p>
  </w:endnote>
  <w:endnote w:type="continuationSeparator" w:id="0">
    <w:p w:rsidR="00766E41" w:rsidRDefault="00766E41" w:rsidP="004E0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01F" w:rsidRPr="004E0FFE" w:rsidRDefault="00E4201F" w:rsidP="004E0FFE">
    <w:pPr>
      <w:pStyle w:val="Footer"/>
      <w:jc w:val="center"/>
      <w:rPr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E41" w:rsidRDefault="00766E41" w:rsidP="004E0FFE">
      <w:pPr>
        <w:spacing w:after="0" w:line="240" w:lineRule="auto"/>
      </w:pPr>
      <w:r>
        <w:separator/>
      </w:r>
    </w:p>
  </w:footnote>
  <w:footnote w:type="continuationSeparator" w:id="0">
    <w:p w:rsidR="00766E41" w:rsidRDefault="00766E41" w:rsidP="004E0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41" w:rightFromText="141" w:horzAnchor="margin" w:tblpXSpec="center" w:tblpY="-570"/>
      <w:tblW w:w="122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419"/>
      <w:gridCol w:w="3821"/>
    </w:tblGrid>
    <w:tr w:rsidR="00365745" w:rsidRPr="00024CC9" w:rsidTr="0048587A">
      <w:trPr>
        <w:trHeight w:val="1080"/>
      </w:trPr>
      <w:tc>
        <w:tcPr>
          <w:tcW w:w="8190" w:type="dxa"/>
          <w:tcBorders>
            <w:bottom w:val="single" w:sz="12" w:space="0" w:color="D5DCE4" w:themeColor="text2" w:themeTint="33"/>
          </w:tcBorders>
          <w:shd w:val="clear" w:color="auto" w:fill="F3F5F7"/>
          <w:vAlign w:val="center"/>
        </w:tcPr>
        <w:p w:rsidR="00365745" w:rsidRDefault="00365745" w:rsidP="00365745">
          <w:pPr>
            <w:ind w:left="720"/>
            <w:rPr>
              <w:b/>
              <w:sz w:val="40"/>
            </w:rPr>
          </w:pPr>
          <w:r w:rsidRPr="00024CC9">
            <w:rPr>
              <w:b/>
              <w:sz w:val="40"/>
            </w:rPr>
            <w:t>Gregory W. McGrath</w:t>
          </w:r>
        </w:p>
        <w:p w:rsidR="00FA141C" w:rsidRPr="0048587A" w:rsidRDefault="00FA141C" w:rsidP="0048587A">
          <w:pPr>
            <w:ind w:left="720" w:right="720"/>
          </w:pPr>
          <w:r>
            <w:t>mcgrathg.com</w:t>
          </w:r>
        </w:p>
      </w:tc>
      <w:tc>
        <w:tcPr>
          <w:tcW w:w="3717" w:type="dxa"/>
          <w:tcBorders>
            <w:bottom w:val="single" w:sz="12" w:space="0" w:color="D5DCE4" w:themeColor="text2" w:themeTint="33"/>
          </w:tcBorders>
          <w:shd w:val="clear" w:color="auto" w:fill="D5DCE4" w:themeFill="text2" w:themeFillTint="33"/>
          <w:vAlign w:val="center"/>
        </w:tcPr>
        <w:p w:rsidR="00365745" w:rsidRPr="00024CC9" w:rsidRDefault="00365745" w:rsidP="0048587A">
          <w:pPr>
            <w:spacing w:before="180"/>
            <w:ind w:right="720"/>
            <w:jc w:val="right"/>
          </w:pPr>
          <w:r w:rsidRPr="00024CC9">
            <w:t>13 Chesterwood Court</w:t>
          </w:r>
        </w:p>
        <w:p w:rsidR="00365745" w:rsidRPr="00024CC9" w:rsidRDefault="00365745" w:rsidP="0048587A">
          <w:pPr>
            <w:ind w:right="720"/>
            <w:jc w:val="right"/>
          </w:pPr>
          <w:r w:rsidRPr="00024CC9">
            <w:t xml:space="preserve">Ballston Spa, New </w:t>
          </w:r>
          <w:proofErr w:type="gramStart"/>
          <w:r w:rsidRPr="00024CC9">
            <w:t xml:space="preserve">York </w:t>
          </w:r>
          <w:r w:rsidR="00BA1F4F">
            <w:t xml:space="preserve"> </w:t>
          </w:r>
          <w:r w:rsidRPr="00024CC9">
            <w:t>12020</w:t>
          </w:r>
          <w:proofErr w:type="gramEnd"/>
        </w:p>
        <w:p w:rsidR="00D0750F" w:rsidRDefault="00365745" w:rsidP="0048587A">
          <w:pPr>
            <w:ind w:right="720"/>
            <w:jc w:val="right"/>
          </w:pPr>
          <w:r w:rsidRPr="00024CC9">
            <w:t>(</w:t>
          </w:r>
          <w:r w:rsidR="009A5215">
            <w:t>518</w:t>
          </w:r>
          <w:r w:rsidRPr="00024CC9">
            <w:t xml:space="preserve">) </w:t>
          </w:r>
          <w:r w:rsidR="009A5215">
            <w:t>321-9646</w:t>
          </w:r>
        </w:p>
        <w:p w:rsidR="00CB50F7" w:rsidRPr="0048587A" w:rsidRDefault="00CB50F7" w:rsidP="00455FBF">
          <w:pPr>
            <w:spacing w:after="180"/>
            <w:ind w:left="720" w:right="720"/>
            <w:jc w:val="right"/>
          </w:pPr>
          <w:r w:rsidRPr="00FA141C">
            <w:t>greg@mcgrathg.com</w:t>
          </w:r>
        </w:p>
      </w:tc>
    </w:tr>
  </w:tbl>
  <w:p w:rsidR="00D443E9" w:rsidRDefault="00D443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113B"/>
    <w:multiLevelType w:val="hybridMultilevel"/>
    <w:tmpl w:val="6318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E27D7"/>
    <w:multiLevelType w:val="hybridMultilevel"/>
    <w:tmpl w:val="5BB81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30B0A"/>
    <w:multiLevelType w:val="hybridMultilevel"/>
    <w:tmpl w:val="69901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705A8"/>
    <w:multiLevelType w:val="hybridMultilevel"/>
    <w:tmpl w:val="4926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04CDA"/>
    <w:multiLevelType w:val="hybridMultilevel"/>
    <w:tmpl w:val="1646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E03F9"/>
    <w:multiLevelType w:val="hybridMultilevel"/>
    <w:tmpl w:val="3E2A2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B4674"/>
    <w:multiLevelType w:val="hybridMultilevel"/>
    <w:tmpl w:val="0B541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66120C"/>
    <w:multiLevelType w:val="hybridMultilevel"/>
    <w:tmpl w:val="1CA8A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666C44"/>
    <w:multiLevelType w:val="hybridMultilevel"/>
    <w:tmpl w:val="50D69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077B7"/>
    <w:multiLevelType w:val="hybridMultilevel"/>
    <w:tmpl w:val="0C1AB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F5523"/>
    <w:multiLevelType w:val="hybridMultilevel"/>
    <w:tmpl w:val="9E9C50D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0"/>
  </w:num>
  <w:num w:numId="7">
    <w:abstractNumId w:val="5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7C4"/>
    <w:rsid w:val="00006C9E"/>
    <w:rsid w:val="00024CC9"/>
    <w:rsid w:val="000272A3"/>
    <w:rsid w:val="0003574A"/>
    <w:rsid w:val="00037A16"/>
    <w:rsid w:val="00045872"/>
    <w:rsid w:val="00057DEB"/>
    <w:rsid w:val="000726DE"/>
    <w:rsid w:val="00076AD4"/>
    <w:rsid w:val="00083A4D"/>
    <w:rsid w:val="000840AB"/>
    <w:rsid w:val="00084A6C"/>
    <w:rsid w:val="000A5566"/>
    <w:rsid w:val="000A66D0"/>
    <w:rsid w:val="000B3DB0"/>
    <w:rsid w:val="000B49E2"/>
    <w:rsid w:val="000C50C3"/>
    <w:rsid w:val="000D728B"/>
    <w:rsid w:val="000E2236"/>
    <w:rsid w:val="000F0252"/>
    <w:rsid w:val="0010499C"/>
    <w:rsid w:val="00113E86"/>
    <w:rsid w:val="00116ABA"/>
    <w:rsid w:val="001361FF"/>
    <w:rsid w:val="00137759"/>
    <w:rsid w:val="00141985"/>
    <w:rsid w:val="00143127"/>
    <w:rsid w:val="0014648F"/>
    <w:rsid w:val="0014737F"/>
    <w:rsid w:val="001473BF"/>
    <w:rsid w:val="0015156F"/>
    <w:rsid w:val="00154FF9"/>
    <w:rsid w:val="001609D1"/>
    <w:rsid w:val="00170B37"/>
    <w:rsid w:val="00174E23"/>
    <w:rsid w:val="001846D2"/>
    <w:rsid w:val="00184C57"/>
    <w:rsid w:val="001856C6"/>
    <w:rsid w:val="00186612"/>
    <w:rsid w:val="001917BF"/>
    <w:rsid w:val="00196F5A"/>
    <w:rsid w:val="001A02BB"/>
    <w:rsid w:val="001A02FC"/>
    <w:rsid w:val="001A133B"/>
    <w:rsid w:val="001D00EC"/>
    <w:rsid w:val="001D3868"/>
    <w:rsid w:val="001E2C6C"/>
    <w:rsid w:val="001E30FE"/>
    <w:rsid w:val="001E489A"/>
    <w:rsid w:val="001F2E6A"/>
    <w:rsid w:val="001F5F1C"/>
    <w:rsid w:val="001F7740"/>
    <w:rsid w:val="00202523"/>
    <w:rsid w:val="00204923"/>
    <w:rsid w:val="00213ECB"/>
    <w:rsid w:val="002175E3"/>
    <w:rsid w:val="00233BD7"/>
    <w:rsid w:val="00241176"/>
    <w:rsid w:val="00241200"/>
    <w:rsid w:val="00252962"/>
    <w:rsid w:val="002555B8"/>
    <w:rsid w:val="002628D0"/>
    <w:rsid w:val="00262E4E"/>
    <w:rsid w:val="00265B34"/>
    <w:rsid w:val="002751A9"/>
    <w:rsid w:val="00276812"/>
    <w:rsid w:val="002857CC"/>
    <w:rsid w:val="002A07D7"/>
    <w:rsid w:val="002B0A1A"/>
    <w:rsid w:val="002B1BF1"/>
    <w:rsid w:val="002B447B"/>
    <w:rsid w:val="002B49D7"/>
    <w:rsid w:val="002B4CB2"/>
    <w:rsid w:val="002C49FA"/>
    <w:rsid w:val="002D39C2"/>
    <w:rsid w:val="002D564A"/>
    <w:rsid w:val="002D7345"/>
    <w:rsid w:val="002D7B4D"/>
    <w:rsid w:val="002E1C98"/>
    <w:rsid w:val="002E3961"/>
    <w:rsid w:val="002F48D7"/>
    <w:rsid w:val="003029E7"/>
    <w:rsid w:val="003203F6"/>
    <w:rsid w:val="0032478E"/>
    <w:rsid w:val="0032532A"/>
    <w:rsid w:val="00327FAC"/>
    <w:rsid w:val="003417AB"/>
    <w:rsid w:val="00343838"/>
    <w:rsid w:val="00346D4F"/>
    <w:rsid w:val="0035222B"/>
    <w:rsid w:val="00352710"/>
    <w:rsid w:val="00365745"/>
    <w:rsid w:val="00365959"/>
    <w:rsid w:val="003824D0"/>
    <w:rsid w:val="0038656E"/>
    <w:rsid w:val="00396608"/>
    <w:rsid w:val="00396DD8"/>
    <w:rsid w:val="003A324D"/>
    <w:rsid w:val="003A39DB"/>
    <w:rsid w:val="003A703C"/>
    <w:rsid w:val="003B5110"/>
    <w:rsid w:val="003C1F34"/>
    <w:rsid w:val="003E02A0"/>
    <w:rsid w:val="003F13FD"/>
    <w:rsid w:val="003F21AF"/>
    <w:rsid w:val="00406BA7"/>
    <w:rsid w:val="00416A9C"/>
    <w:rsid w:val="00424F1C"/>
    <w:rsid w:val="00437ED1"/>
    <w:rsid w:val="004448C0"/>
    <w:rsid w:val="00446B4E"/>
    <w:rsid w:val="00451E5D"/>
    <w:rsid w:val="00453295"/>
    <w:rsid w:val="00455FBF"/>
    <w:rsid w:val="00462901"/>
    <w:rsid w:val="004776A5"/>
    <w:rsid w:val="0048274B"/>
    <w:rsid w:val="0048587A"/>
    <w:rsid w:val="004944F4"/>
    <w:rsid w:val="004A11A2"/>
    <w:rsid w:val="004B5AA5"/>
    <w:rsid w:val="004B7D90"/>
    <w:rsid w:val="004C0AC9"/>
    <w:rsid w:val="004D09FF"/>
    <w:rsid w:val="004D5A5E"/>
    <w:rsid w:val="004E0F92"/>
    <w:rsid w:val="004E0FFE"/>
    <w:rsid w:val="004E78AF"/>
    <w:rsid w:val="00513324"/>
    <w:rsid w:val="005139C8"/>
    <w:rsid w:val="00514C00"/>
    <w:rsid w:val="00523479"/>
    <w:rsid w:val="00527C57"/>
    <w:rsid w:val="00532182"/>
    <w:rsid w:val="00534F16"/>
    <w:rsid w:val="00545F5F"/>
    <w:rsid w:val="00547541"/>
    <w:rsid w:val="00555C5F"/>
    <w:rsid w:val="00571021"/>
    <w:rsid w:val="00586C31"/>
    <w:rsid w:val="00587F79"/>
    <w:rsid w:val="00593446"/>
    <w:rsid w:val="00594119"/>
    <w:rsid w:val="005A0371"/>
    <w:rsid w:val="005B7BCA"/>
    <w:rsid w:val="005C565C"/>
    <w:rsid w:val="005C57F3"/>
    <w:rsid w:val="005D032A"/>
    <w:rsid w:val="005F0671"/>
    <w:rsid w:val="005F0CCA"/>
    <w:rsid w:val="005F5B80"/>
    <w:rsid w:val="005F7FE0"/>
    <w:rsid w:val="00605D68"/>
    <w:rsid w:val="00614447"/>
    <w:rsid w:val="00614BE4"/>
    <w:rsid w:val="00614C82"/>
    <w:rsid w:val="00620EB5"/>
    <w:rsid w:val="006301C2"/>
    <w:rsid w:val="006331C0"/>
    <w:rsid w:val="00644705"/>
    <w:rsid w:val="00645A4D"/>
    <w:rsid w:val="006524AA"/>
    <w:rsid w:val="006544B9"/>
    <w:rsid w:val="0065467F"/>
    <w:rsid w:val="006563B1"/>
    <w:rsid w:val="00661C24"/>
    <w:rsid w:val="00684257"/>
    <w:rsid w:val="006846F5"/>
    <w:rsid w:val="00685404"/>
    <w:rsid w:val="00690FDA"/>
    <w:rsid w:val="006A0C20"/>
    <w:rsid w:val="006A0CF2"/>
    <w:rsid w:val="006A134F"/>
    <w:rsid w:val="006A3095"/>
    <w:rsid w:val="006A7D41"/>
    <w:rsid w:val="006B1B93"/>
    <w:rsid w:val="006B3550"/>
    <w:rsid w:val="006B3FE3"/>
    <w:rsid w:val="006B7AF9"/>
    <w:rsid w:val="006D1665"/>
    <w:rsid w:val="006D7E6B"/>
    <w:rsid w:val="006F0933"/>
    <w:rsid w:val="006F0BBE"/>
    <w:rsid w:val="006F2AC9"/>
    <w:rsid w:val="006F79E8"/>
    <w:rsid w:val="007052EB"/>
    <w:rsid w:val="00707561"/>
    <w:rsid w:val="00715290"/>
    <w:rsid w:val="00716398"/>
    <w:rsid w:val="00720783"/>
    <w:rsid w:val="007330D1"/>
    <w:rsid w:val="0074019F"/>
    <w:rsid w:val="007423F6"/>
    <w:rsid w:val="00746002"/>
    <w:rsid w:val="00750260"/>
    <w:rsid w:val="00752AEA"/>
    <w:rsid w:val="00755A21"/>
    <w:rsid w:val="007562F5"/>
    <w:rsid w:val="00766E41"/>
    <w:rsid w:val="00786657"/>
    <w:rsid w:val="00790657"/>
    <w:rsid w:val="00797ACF"/>
    <w:rsid w:val="007A150B"/>
    <w:rsid w:val="007A43CF"/>
    <w:rsid w:val="007B27CF"/>
    <w:rsid w:val="007C75B2"/>
    <w:rsid w:val="007C7C6B"/>
    <w:rsid w:val="007D3D0A"/>
    <w:rsid w:val="007D50CF"/>
    <w:rsid w:val="008006BE"/>
    <w:rsid w:val="00811A5D"/>
    <w:rsid w:val="00814AA5"/>
    <w:rsid w:val="008257C0"/>
    <w:rsid w:val="008259E3"/>
    <w:rsid w:val="00826449"/>
    <w:rsid w:val="00834B89"/>
    <w:rsid w:val="00863F54"/>
    <w:rsid w:val="008746DA"/>
    <w:rsid w:val="00876611"/>
    <w:rsid w:val="00880A11"/>
    <w:rsid w:val="00880AD0"/>
    <w:rsid w:val="008812AD"/>
    <w:rsid w:val="00885291"/>
    <w:rsid w:val="00892DC2"/>
    <w:rsid w:val="008A499B"/>
    <w:rsid w:val="008A4AE9"/>
    <w:rsid w:val="008A58F9"/>
    <w:rsid w:val="008A67BC"/>
    <w:rsid w:val="008B7F63"/>
    <w:rsid w:val="008C086A"/>
    <w:rsid w:val="008D040F"/>
    <w:rsid w:val="008D0F3E"/>
    <w:rsid w:val="008D1F3C"/>
    <w:rsid w:val="008D490C"/>
    <w:rsid w:val="008D64A8"/>
    <w:rsid w:val="008F593E"/>
    <w:rsid w:val="0090366A"/>
    <w:rsid w:val="0090467F"/>
    <w:rsid w:val="00905AB6"/>
    <w:rsid w:val="00905D41"/>
    <w:rsid w:val="0092295F"/>
    <w:rsid w:val="009273AA"/>
    <w:rsid w:val="00933364"/>
    <w:rsid w:val="00937B8D"/>
    <w:rsid w:val="009434AB"/>
    <w:rsid w:val="00946AF9"/>
    <w:rsid w:val="00952F4A"/>
    <w:rsid w:val="0096433A"/>
    <w:rsid w:val="009651C0"/>
    <w:rsid w:val="009660AB"/>
    <w:rsid w:val="009761E8"/>
    <w:rsid w:val="00980CB4"/>
    <w:rsid w:val="00985C1C"/>
    <w:rsid w:val="0099094F"/>
    <w:rsid w:val="00990D75"/>
    <w:rsid w:val="009A28CD"/>
    <w:rsid w:val="009A30A4"/>
    <w:rsid w:val="009A5215"/>
    <w:rsid w:val="009A5618"/>
    <w:rsid w:val="009B1706"/>
    <w:rsid w:val="009C55D5"/>
    <w:rsid w:val="009C623F"/>
    <w:rsid w:val="009D1E46"/>
    <w:rsid w:val="009E170C"/>
    <w:rsid w:val="009E1EEE"/>
    <w:rsid w:val="009E3DDC"/>
    <w:rsid w:val="009E56DD"/>
    <w:rsid w:val="009E6104"/>
    <w:rsid w:val="00A04793"/>
    <w:rsid w:val="00A15C52"/>
    <w:rsid w:val="00A27086"/>
    <w:rsid w:val="00A30051"/>
    <w:rsid w:val="00A52D80"/>
    <w:rsid w:val="00A568BC"/>
    <w:rsid w:val="00A57707"/>
    <w:rsid w:val="00A61CFC"/>
    <w:rsid w:val="00A65C34"/>
    <w:rsid w:val="00A673B0"/>
    <w:rsid w:val="00A719B5"/>
    <w:rsid w:val="00A803D9"/>
    <w:rsid w:val="00A813FD"/>
    <w:rsid w:val="00A95940"/>
    <w:rsid w:val="00A95AB1"/>
    <w:rsid w:val="00AA1787"/>
    <w:rsid w:val="00AA2281"/>
    <w:rsid w:val="00AA367A"/>
    <w:rsid w:val="00AA57A9"/>
    <w:rsid w:val="00AA69FD"/>
    <w:rsid w:val="00AA73E9"/>
    <w:rsid w:val="00AB06D0"/>
    <w:rsid w:val="00AB1629"/>
    <w:rsid w:val="00AC14BC"/>
    <w:rsid w:val="00AC7710"/>
    <w:rsid w:val="00AC77C4"/>
    <w:rsid w:val="00AC79DA"/>
    <w:rsid w:val="00AD364B"/>
    <w:rsid w:val="00AD65AB"/>
    <w:rsid w:val="00AE43F2"/>
    <w:rsid w:val="00AF0B14"/>
    <w:rsid w:val="00AF1C68"/>
    <w:rsid w:val="00B034AE"/>
    <w:rsid w:val="00B04321"/>
    <w:rsid w:val="00B06F3D"/>
    <w:rsid w:val="00B13F0D"/>
    <w:rsid w:val="00B25200"/>
    <w:rsid w:val="00B25B54"/>
    <w:rsid w:val="00B26C03"/>
    <w:rsid w:val="00B346A3"/>
    <w:rsid w:val="00B3708E"/>
    <w:rsid w:val="00B41157"/>
    <w:rsid w:val="00B501DA"/>
    <w:rsid w:val="00B51DDF"/>
    <w:rsid w:val="00B53F37"/>
    <w:rsid w:val="00B55878"/>
    <w:rsid w:val="00B62A85"/>
    <w:rsid w:val="00B6691C"/>
    <w:rsid w:val="00B66BAC"/>
    <w:rsid w:val="00B71CCA"/>
    <w:rsid w:val="00B7503E"/>
    <w:rsid w:val="00B83F54"/>
    <w:rsid w:val="00B97CA3"/>
    <w:rsid w:val="00BA06EA"/>
    <w:rsid w:val="00BA1F4F"/>
    <w:rsid w:val="00BA2D40"/>
    <w:rsid w:val="00BB08F0"/>
    <w:rsid w:val="00BB4067"/>
    <w:rsid w:val="00BB71F0"/>
    <w:rsid w:val="00BC784E"/>
    <w:rsid w:val="00BD3E52"/>
    <w:rsid w:val="00BD6F7C"/>
    <w:rsid w:val="00BE14B3"/>
    <w:rsid w:val="00BF4180"/>
    <w:rsid w:val="00C017B8"/>
    <w:rsid w:val="00C06C3A"/>
    <w:rsid w:val="00C109C6"/>
    <w:rsid w:val="00C12744"/>
    <w:rsid w:val="00C13AA4"/>
    <w:rsid w:val="00C14B9A"/>
    <w:rsid w:val="00C15BA2"/>
    <w:rsid w:val="00C17A2E"/>
    <w:rsid w:val="00C2452B"/>
    <w:rsid w:val="00C25BE3"/>
    <w:rsid w:val="00C317ED"/>
    <w:rsid w:val="00C4019C"/>
    <w:rsid w:val="00C442FE"/>
    <w:rsid w:val="00C456A0"/>
    <w:rsid w:val="00C4637B"/>
    <w:rsid w:val="00C519C4"/>
    <w:rsid w:val="00C64E67"/>
    <w:rsid w:val="00C67D3E"/>
    <w:rsid w:val="00C7299E"/>
    <w:rsid w:val="00C81C61"/>
    <w:rsid w:val="00C835BF"/>
    <w:rsid w:val="00C83AF5"/>
    <w:rsid w:val="00C905AC"/>
    <w:rsid w:val="00C94074"/>
    <w:rsid w:val="00C95420"/>
    <w:rsid w:val="00C956E4"/>
    <w:rsid w:val="00CA07E7"/>
    <w:rsid w:val="00CA268B"/>
    <w:rsid w:val="00CB0BA6"/>
    <w:rsid w:val="00CB50F7"/>
    <w:rsid w:val="00CC00AA"/>
    <w:rsid w:val="00CC4C0B"/>
    <w:rsid w:val="00CD48AF"/>
    <w:rsid w:val="00CE5EDD"/>
    <w:rsid w:val="00CF1972"/>
    <w:rsid w:val="00CF2EF3"/>
    <w:rsid w:val="00CF78B4"/>
    <w:rsid w:val="00D00FBB"/>
    <w:rsid w:val="00D024B5"/>
    <w:rsid w:val="00D02A06"/>
    <w:rsid w:val="00D0750F"/>
    <w:rsid w:val="00D077B6"/>
    <w:rsid w:val="00D10D06"/>
    <w:rsid w:val="00D11ABB"/>
    <w:rsid w:val="00D23C6D"/>
    <w:rsid w:val="00D330E7"/>
    <w:rsid w:val="00D34E37"/>
    <w:rsid w:val="00D41303"/>
    <w:rsid w:val="00D41932"/>
    <w:rsid w:val="00D443E9"/>
    <w:rsid w:val="00D4449F"/>
    <w:rsid w:val="00D51E4B"/>
    <w:rsid w:val="00D55B13"/>
    <w:rsid w:val="00D704AC"/>
    <w:rsid w:val="00D71090"/>
    <w:rsid w:val="00D71845"/>
    <w:rsid w:val="00D73D1F"/>
    <w:rsid w:val="00D75B8D"/>
    <w:rsid w:val="00D95461"/>
    <w:rsid w:val="00D968A0"/>
    <w:rsid w:val="00DA56B6"/>
    <w:rsid w:val="00DB1C32"/>
    <w:rsid w:val="00DB72BB"/>
    <w:rsid w:val="00DC368A"/>
    <w:rsid w:val="00DC3B24"/>
    <w:rsid w:val="00DC7418"/>
    <w:rsid w:val="00DC7BB2"/>
    <w:rsid w:val="00DD0CEC"/>
    <w:rsid w:val="00DD29DF"/>
    <w:rsid w:val="00DD7044"/>
    <w:rsid w:val="00DD78EA"/>
    <w:rsid w:val="00DE260B"/>
    <w:rsid w:val="00DF3ABE"/>
    <w:rsid w:val="00DF3EDB"/>
    <w:rsid w:val="00E10385"/>
    <w:rsid w:val="00E114EA"/>
    <w:rsid w:val="00E20C49"/>
    <w:rsid w:val="00E25444"/>
    <w:rsid w:val="00E27F84"/>
    <w:rsid w:val="00E317A3"/>
    <w:rsid w:val="00E32D74"/>
    <w:rsid w:val="00E4201F"/>
    <w:rsid w:val="00E54944"/>
    <w:rsid w:val="00E57135"/>
    <w:rsid w:val="00E703DF"/>
    <w:rsid w:val="00E72D61"/>
    <w:rsid w:val="00E7579A"/>
    <w:rsid w:val="00E7662B"/>
    <w:rsid w:val="00E80D00"/>
    <w:rsid w:val="00E8556C"/>
    <w:rsid w:val="00E92C79"/>
    <w:rsid w:val="00E96146"/>
    <w:rsid w:val="00E97C92"/>
    <w:rsid w:val="00EA58B8"/>
    <w:rsid w:val="00EA70F4"/>
    <w:rsid w:val="00EA727B"/>
    <w:rsid w:val="00EA751B"/>
    <w:rsid w:val="00EA7551"/>
    <w:rsid w:val="00ED0170"/>
    <w:rsid w:val="00ED02EA"/>
    <w:rsid w:val="00ED18B7"/>
    <w:rsid w:val="00ED460C"/>
    <w:rsid w:val="00EF4068"/>
    <w:rsid w:val="00EF5495"/>
    <w:rsid w:val="00F05075"/>
    <w:rsid w:val="00F115F2"/>
    <w:rsid w:val="00F211CF"/>
    <w:rsid w:val="00F34D87"/>
    <w:rsid w:val="00F357CF"/>
    <w:rsid w:val="00F4357A"/>
    <w:rsid w:val="00F5549D"/>
    <w:rsid w:val="00F7136A"/>
    <w:rsid w:val="00F7328B"/>
    <w:rsid w:val="00F7365B"/>
    <w:rsid w:val="00F83275"/>
    <w:rsid w:val="00F8492D"/>
    <w:rsid w:val="00F84E4F"/>
    <w:rsid w:val="00F871E5"/>
    <w:rsid w:val="00FA141C"/>
    <w:rsid w:val="00FA213C"/>
    <w:rsid w:val="00FB01B9"/>
    <w:rsid w:val="00FC31C6"/>
    <w:rsid w:val="00FC56CA"/>
    <w:rsid w:val="00FC6B33"/>
    <w:rsid w:val="00FD1E30"/>
    <w:rsid w:val="00FD402D"/>
    <w:rsid w:val="00FD466E"/>
    <w:rsid w:val="00FE063B"/>
    <w:rsid w:val="00FE0CDE"/>
    <w:rsid w:val="00FF4886"/>
    <w:rsid w:val="00FF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11CE9E-9574-4581-B922-EA2C79AC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29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0F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FF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0F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FFE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F9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90467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5745"/>
    <w:rPr>
      <w:color w:val="808080"/>
    </w:rPr>
  </w:style>
  <w:style w:type="character" w:customStyle="1" w:styleId="apple-converted-space">
    <w:name w:val="apple-converted-space"/>
    <w:basedOn w:val="DefaultParagraphFont"/>
    <w:rsid w:val="00E54944"/>
  </w:style>
  <w:style w:type="character" w:styleId="UnresolvedMention">
    <w:name w:val="Unresolved Mention"/>
    <w:basedOn w:val="DefaultParagraphFont"/>
    <w:uiPriority w:val="99"/>
    <w:semiHidden/>
    <w:unhideWhenUsed/>
    <w:rsid w:val="00D075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plusresumes\Documents\Modelos%20Personalizados%20do%20Office\Resum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7F45-6E00-E748-91B0-174FE3F5F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C:\Users\plusresumes\Documents\Modelos Personalizados do Office\Resume.dotx</Template>
  <TotalTime>1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Gregory W McGrath</dc:creator>
  <cp:keywords>Resume</cp:keywords>
  <dc:description/>
  <cp:lastModifiedBy>McGrath, Greg</cp:lastModifiedBy>
  <cp:revision>2</cp:revision>
  <cp:lastPrinted>2018-01-18T19:48:00Z</cp:lastPrinted>
  <dcterms:created xsi:type="dcterms:W3CDTF">2018-01-18T19:49:00Z</dcterms:created>
  <dcterms:modified xsi:type="dcterms:W3CDTF">2018-01-18T19:49:00Z</dcterms:modified>
</cp:coreProperties>
</file>